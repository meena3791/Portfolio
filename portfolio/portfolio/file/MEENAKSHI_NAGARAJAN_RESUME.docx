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7514"/>
        <w:gridCol w:w="2998"/>
      </w:tblGrid>
      <w:tr w:rsidR="00060B2E" w:rsidRPr="00D93B73" w14:paraId="6A4685AB" w14:textId="77777777" w:rsidTr="008C20F5">
        <w:trPr>
          <w:trHeight w:val="9558"/>
        </w:trPr>
        <w:tc>
          <w:tcPr>
            <w:tcW w:w="7390" w:type="dxa"/>
            <w:tcMar>
              <w:top w:w="504" w:type="dxa"/>
              <w:right w:w="720" w:type="dxa"/>
            </w:tcMar>
          </w:tcPr>
          <w:p w14:paraId="66A8ACB4" w14:textId="77777777" w:rsidR="004B442E" w:rsidRPr="00D93B73" w:rsidRDefault="004B442E" w:rsidP="00173217">
            <w:pPr>
              <w:pStyle w:val="Heading3"/>
              <w:spacing w:before="0" w:after="120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</w:rPr>
              <w:t>EXPERIENCE</w:t>
            </w:r>
          </w:p>
          <w:p w14:paraId="6FA19916" w14:textId="4397B55E" w:rsidR="00A46950" w:rsidRPr="00D93B73" w:rsidRDefault="0001545E" w:rsidP="00A67A23">
            <w:pPr>
              <w:pStyle w:val="Heading4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  <w:b/>
                <w:caps w:val="0"/>
              </w:rPr>
              <w:t>Graduate Research Assistant</w:t>
            </w:r>
            <w:r w:rsidR="00216832">
              <w:rPr>
                <w:rFonts w:asciiTheme="minorHAnsi" w:hAnsiTheme="minorHAnsi"/>
                <w:b/>
                <w:caps w:val="0"/>
              </w:rPr>
              <w:t xml:space="preserve"> (Interaction </w:t>
            </w:r>
            <w:r w:rsidR="000A6DC1" w:rsidRPr="00D93B73">
              <w:rPr>
                <w:rFonts w:asciiTheme="minorHAnsi" w:hAnsiTheme="minorHAnsi"/>
                <w:b/>
                <w:caps w:val="0"/>
              </w:rPr>
              <w:t>D</w:t>
            </w:r>
            <w:r w:rsidR="00216832">
              <w:rPr>
                <w:rFonts w:asciiTheme="minorHAnsi" w:hAnsiTheme="minorHAnsi"/>
                <w:b/>
                <w:caps w:val="0"/>
              </w:rPr>
              <w:t xml:space="preserve">esign &amp; </w:t>
            </w:r>
            <w:bookmarkStart w:id="0" w:name="_GoBack"/>
            <w:bookmarkEnd w:id="0"/>
            <w:r w:rsidR="00216832">
              <w:rPr>
                <w:rFonts w:asciiTheme="minorHAnsi" w:hAnsiTheme="minorHAnsi"/>
                <w:b/>
                <w:caps w:val="0"/>
              </w:rPr>
              <w:t>Modeling</w:t>
            </w:r>
            <w:r w:rsidRPr="00D93B73">
              <w:rPr>
                <w:rFonts w:asciiTheme="minorHAnsi" w:hAnsiTheme="minorHAnsi"/>
                <w:b/>
                <w:caps w:val="0"/>
              </w:rPr>
              <w:t xml:space="preserve"> Lab) </w:t>
            </w:r>
          </w:p>
          <w:p w14:paraId="310E99B1" w14:textId="6108F8C8" w:rsidR="00D01F1C" w:rsidRPr="00D93B73" w:rsidRDefault="00D01F1C" w:rsidP="00173217">
            <w:pPr>
              <w:pStyle w:val="Heading4"/>
              <w:spacing w:before="120" w:after="40"/>
              <w:rPr>
                <w:rFonts w:asciiTheme="minorHAnsi" w:hAnsiTheme="minorHAnsi"/>
                <w:caps w:val="0"/>
              </w:rPr>
            </w:pPr>
            <w:r w:rsidRPr="00D93B73">
              <w:rPr>
                <w:rFonts w:asciiTheme="minorHAnsi" w:hAnsiTheme="minorHAnsi"/>
                <w:caps w:val="0"/>
              </w:rPr>
              <w:t>Wright State University</w:t>
            </w:r>
            <w:r w:rsidR="00DE04E0">
              <w:rPr>
                <w:rFonts w:asciiTheme="minorHAnsi" w:hAnsiTheme="minorHAnsi"/>
                <w:caps w:val="0"/>
              </w:rPr>
              <w:t xml:space="preserve">, </w:t>
            </w:r>
            <w:r w:rsidR="00DE04E0" w:rsidRPr="00D93B73">
              <w:rPr>
                <w:rFonts w:asciiTheme="minorHAnsi" w:hAnsiTheme="minorHAnsi"/>
                <w:caps w:val="0"/>
              </w:rPr>
              <w:t>Dayton</w:t>
            </w:r>
            <w:r w:rsidR="00DE04E0">
              <w:rPr>
                <w:rFonts w:asciiTheme="minorHAnsi" w:hAnsiTheme="minorHAnsi"/>
                <w:caps w:val="0"/>
              </w:rPr>
              <w:t>, OH</w:t>
            </w:r>
            <w:r w:rsidR="00DE04E0">
              <w:rPr>
                <w:rFonts w:asciiTheme="minorHAnsi" w:hAnsiTheme="minorHAnsi"/>
                <w:caps w:val="0"/>
              </w:rPr>
              <w:t xml:space="preserve">                         </w:t>
            </w:r>
            <w:proofErr w:type="gramStart"/>
            <w:r w:rsidR="00CE0F00">
              <w:rPr>
                <w:rFonts w:asciiTheme="minorHAnsi" w:hAnsiTheme="minorHAnsi"/>
                <w:caps w:val="0"/>
              </w:rPr>
              <w:t>Jan,</w:t>
            </w:r>
            <w:proofErr w:type="gramEnd"/>
            <w:r w:rsidR="00CE0F00">
              <w:rPr>
                <w:rFonts w:asciiTheme="minorHAnsi" w:hAnsiTheme="minorHAnsi"/>
                <w:caps w:val="0"/>
              </w:rPr>
              <w:t xml:space="preserve"> </w:t>
            </w:r>
            <w:r w:rsidRPr="00D93B73">
              <w:rPr>
                <w:rFonts w:asciiTheme="minorHAnsi" w:hAnsiTheme="minorHAnsi"/>
                <w:caps w:val="0"/>
              </w:rPr>
              <w:t>2016 – Present</w:t>
            </w:r>
          </w:p>
          <w:p w14:paraId="19F1013B" w14:textId="5D08A2C0" w:rsidR="003E7363" w:rsidRPr="00D93B73" w:rsidRDefault="003E7363" w:rsidP="00173217">
            <w:pPr>
              <w:pStyle w:val="Heading5"/>
              <w:spacing w:before="120" w:after="40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</w:rPr>
              <w:t>Information Presentation on a decision support system for emergency responders</w:t>
            </w:r>
          </w:p>
          <w:p w14:paraId="43F91D82" w14:textId="3DDC410E" w:rsidR="00407231" w:rsidRPr="00D93B73" w:rsidRDefault="006B0754" w:rsidP="00173217">
            <w:pPr>
              <w:spacing w:after="40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</w:rPr>
              <w:t>Developed</w:t>
            </w:r>
            <w:r w:rsidR="00407231" w:rsidRPr="00D93B73">
              <w:rPr>
                <w:rFonts w:asciiTheme="minorHAnsi" w:hAnsiTheme="minorHAnsi"/>
              </w:rPr>
              <w:t xml:space="preserve"> an android application for emergency responders to support in decision making and perform risk analysis</w:t>
            </w:r>
          </w:p>
          <w:p w14:paraId="533C6BF7" w14:textId="52CB59C1" w:rsidR="004A50F3" w:rsidRPr="00D93B73" w:rsidRDefault="004A50F3" w:rsidP="0001545E">
            <w:pPr>
              <w:pStyle w:val="ListParagraph"/>
              <w:numPr>
                <w:ilvl w:val="0"/>
                <w:numId w:val="20"/>
              </w:numPr>
            </w:pPr>
            <w:r w:rsidRPr="00D93B73">
              <w:t xml:space="preserve">Translated data collected from interviews and observation </w:t>
            </w:r>
            <w:r w:rsidR="000572FE" w:rsidRPr="00D93B73">
              <w:t xml:space="preserve">of emergency responders </w:t>
            </w:r>
            <w:r w:rsidRPr="00D93B73">
              <w:t>into functional requirements</w:t>
            </w:r>
          </w:p>
          <w:p w14:paraId="5006B23B" w14:textId="53E3FC34" w:rsidR="004A50F3" w:rsidRPr="00D93B73" w:rsidRDefault="004A50F3" w:rsidP="0001545E">
            <w:pPr>
              <w:pStyle w:val="ListParagraph"/>
              <w:numPr>
                <w:ilvl w:val="0"/>
                <w:numId w:val="20"/>
              </w:numPr>
            </w:pPr>
            <w:r w:rsidRPr="00D93B73">
              <w:t>Designed High/ Low Fidelity prototypes</w:t>
            </w:r>
            <w:r w:rsidR="00B03C16" w:rsidRPr="00D93B73">
              <w:t xml:space="preserve"> with </w:t>
            </w:r>
            <w:proofErr w:type="spellStart"/>
            <w:r w:rsidR="00B03C16" w:rsidRPr="00D93B73">
              <w:t>Axure</w:t>
            </w:r>
            <w:proofErr w:type="spellEnd"/>
            <w:r w:rsidR="00B03C16" w:rsidRPr="00D93B73">
              <w:t xml:space="preserve"> </w:t>
            </w:r>
            <w:r w:rsidR="00FE67AB" w:rsidRPr="00D93B73">
              <w:t>for tablet-based interface</w:t>
            </w:r>
            <w:r w:rsidRPr="00D93B73">
              <w:t xml:space="preserve"> </w:t>
            </w:r>
            <w:r w:rsidR="00FE67AB" w:rsidRPr="00D93B73">
              <w:t>from the</w:t>
            </w:r>
            <w:r w:rsidRPr="00D93B73">
              <w:t xml:space="preserve"> requirements gathered </w:t>
            </w:r>
          </w:p>
          <w:p w14:paraId="2AB5BA85" w14:textId="7BA34321" w:rsidR="00D01F1C" w:rsidRPr="00D93B73" w:rsidRDefault="004A50F3" w:rsidP="00173217">
            <w:pPr>
              <w:pStyle w:val="ListParagraph"/>
              <w:numPr>
                <w:ilvl w:val="0"/>
                <w:numId w:val="20"/>
              </w:numPr>
              <w:spacing w:before="40"/>
            </w:pPr>
            <w:r w:rsidRPr="00D93B73">
              <w:t>Conducted usability testing and integrated the feedback into revisions</w:t>
            </w:r>
          </w:p>
          <w:p w14:paraId="101E853A" w14:textId="4370561B" w:rsidR="00FE67AB" w:rsidRPr="00D93B73" w:rsidRDefault="00CB3126" w:rsidP="00173217">
            <w:pPr>
              <w:spacing w:before="40"/>
              <w:rPr>
                <w:rFonts w:asciiTheme="minorHAnsi" w:eastAsiaTheme="majorEastAsia" w:hAnsiTheme="minorHAnsi" w:cstheme="majorBidi"/>
                <w:color w:val="2F5496" w:themeColor="accent1" w:themeShade="BF"/>
              </w:rPr>
            </w:pPr>
            <w:r w:rsidRPr="00D93B73">
              <w:rPr>
                <w:rFonts w:asciiTheme="minorHAnsi" w:eastAsiaTheme="majorEastAsia" w:hAnsiTheme="minorHAnsi" w:cstheme="majorBidi"/>
                <w:color w:val="2F5496" w:themeColor="accent1" w:themeShade="BF"/>
              </w:rPr>
              <w:t>Android Application for</w:t>
            </w:r>
            <w:r w:rsidR="00FE67AB" w:rsidRPr="00D93B73">
              <w:rPr>
                <w:rFonts w:asciiTheme="minorHAnsi" w:eastAsiaTheme="majorEastAsia" w:hAnsiTheme="minorHAnsi" w:cstheme="majorBidi"/>
                <w:color w:val="2F5496" w:themeColor="accent1" w:themeShade="BF"/>
              </w:rPr>
              <w:t xml:space="preserve"> Tinnitus </w:t>
            </w:r>
            <w:r w:rsidRPr="00D93B73">
              <w:rPr>
                <w:rFonts w:asciiTheme="minorHAnsi" w:eastAsiaTheme="majorEastAsia" w:hAnsiTheme="minorHAnsi" w:cstheme="majorBidi"/>
                <w:color w:val="2F5496" w:themeColor="accent1" w:themeShade="BF"/>
              </w:rPr>
              <w:t>Management</w:t>
            </w:r>
          </w:p>
          <w:p w14:paraId="5A026AC1" w14:textId="3DB6BEB9" w:rsidR="00FE67AB" w:rsidRPr="00D93B73" w:rsidRDefault="00FE67AB" w:rsidP="00173217">
            <w:pPr>
              <w:pStyle w:val="ListParagraph"/>
              <w:numPr>
                <w:ilvl w:val="0"/>
                <w:numId w:val="20"/>
              </w:numPr>
              <w:spacing w:before="40"/>
            </w:pPr>
            <w:r w:rsidRPr="00D93B73">
              <w:t xml:space="preserve">Carried out landscape analysis and created </w:t>
            </w:r>
            <w:r w:rsidR="006B0754" w:rsidRPr="00D93B73">
              <w:t>medium</w:t>
            </w:r>
            <w:r w:rsidRPr="00D93B73">
              <w:t xml:space="preserve"> fidelity prototypes to identify the best distrac</w:t>
            </w:r>
            <w:r w:rsidR="0001545E" w:rsidRPr="00D93B73">
              <w:t>tion aid for tinnitus patients</w:t>
            </w:r>
          </w:p>
          <w:p w14:paraId="477E4763" w14:textId="673F542B" w:rsidR="00FD7AB3" w:rsidRPr="00D93B73" w:rsidRDefault="00FE67AB" w:rsidP="00173217">
            <w:pPr>
              <w:pStyle w:val="ListParagraph"/>
              <w:numPr>
                <w:ilvl w:val="0"/>
                <w:numId w:val="20"/>
              </w:numPr>
              <w:spacing w:before="40"/>
              <w:ind w:left="446"/>
            </w:pPr>
            <w:r w:rsidRPr="00D93B73">
              <w:t>Evaluated user feedback and developed a functional android application featuring 2 back test for tinnitus patients</w:t>
            </w:r>
          </w:p>
          <w:p w14:paraId="31BFC0A4" w14:textId="244E2075" w:rsidR="00CB3126" w:rsidRPr="00D93B73" w:rsidRDefault="00CB3126" w:rsidP="00275987">
            <w:pPr>
              <w:pStyle w:val="NoSpacing"/>
              <w:spacing w:before="40"/>
              <w:rPr>
                <w:rFonts w:eastAsiaTheme="majorEastAsia" w:cstheme="majorBidi"/>
                <w:color w:val="2F5496" w:themeColor="accent1" w:themeShade="BF"/>
              </w:rPr>
            </w:pPr>
            <w:proofErr w:type="spellStart"/>
            <w:r w:rsidRPr="00D93B73">
              <w:rPr>
                <w:rFonts w:eastAsiaTheme="majorEastAsia" w:cstheme="majorBidi"/>
                <w:color w:val="2F5496" w:themeColor="accent1" w:themeShade="BF"/>
              </w:rPr>
              <w:t>MiDLE</w:t>
            </w:r>
            <w:proofErr w:type="spellEnd"/>
            <w:r w:rsidRPr="00D93B73">
              <w:rPr>
                <w:rFonts w:eastAsiaTheme="majorEastAsia" w:cstheme="majorBidi"/>
                <w:color w:val="2F5496" w:themeColor="accent1" w:themeShade="BF"/>
              </w:rPr>
              <w:t xml:space="preserve"> Project</w:t>
            </w:r>
          </w:p>
          <w:p w14:paraId="5AC4726D" w14:textId="1C799466" w:rsidR="00CB3126" w:rsidRPr="00D93B73" w:rsidRDefault="00CB3126" w:rsidP="00173217">
            <w:pPr>
              <w:pStyle w:val="ListParagraph"/>
              <w:numPr>
                <w:ilvl w:val="0"/>
                <w:numId w:val="20"/>
              </w:numPr>
              <w:spacing w:before="40" w:line="240" w:lineRule="auto"/>
              <w:rPr>
                <w:rFonts w:eastAsia="Times New Roman" w:cs="Times New Roman"/>
              </w:rPr>
            </w:pPr>
            <w:r w:rsidRPr="00D93B73">
              <w:t>D</w:t>
            </w:r>
            <w:r w:rsidR="00DB3FCD" w:rsidRPr="00D93B73">
              <w:t>evelopment of a</w:t>
            </w:r>
            <w:r w:rsidRPr="00D93B73">
              <w:t xml:space="preserve"> tablet based android application to be used as an adaptive learning tool that provides feedback to RPA pilots dur</w:t>
            </w:r>
            <w:r w:rsidR="0001545E" w:rsidRPr="00D93B73">
              <w:t>ing simulated flight scenarios</w:t>
            </w:r>
          </w:p>
          <w:p w14:paraId="27ACA1AB" w14:textId="24C2F71D" w:rsidR="00FA4A1C" w:rsidRPr="00D93B73" w:rsidRDefault="00DB3FCD" w:rsidP="00173217">
            <w:pPr>
              <w:pStyle w:val="NoSpacing"/>
              <w:spacing w:before="40"/>
              <w:rPr>
                <w:rFonts w:eastAsiaTheme="majorEastAsia" w:cstheme="majorBidi"/>
                <w:color w:val="2F5496" w:themeColor="accent1" w:themeShade="BF"/>
              </w:rPr>
            </w:pPr>
            <w:r w:rsidRPr="00D93B73">
              <w:rPr>
                <w:rFonts w:eastAsiaTheme="majorEastAsia" w:cstheme="majorBidi"/>
                <w:color w:val="2F5496" w:themeColor="accent1" w:themeShade="BF"/>
              </w:rPr>
              <w:t>Independent</w:t>
            </w:r>
            <w:r w:rsidR="00CB3126" w:rsidRPr="00D93B73">
              <w:rPr>
                <w:rFonts w:eastAsiaTheme="majorEastAsia" w:cstheme="majorBidi"/>
                <w:color w:val="2F5496" w:themeColor="accent1" w:themeShade="BF"/>
              </w:rPr>
              <w:t xml:space="preserve"> </w:t>
            </w:r>
            <w:r w:rsidRPr="00D93B73">
              <w:rPr>
                <w:rFonts w:eastAsiaTheme="majorEastAsia" w:cstheme="majorBidi"/>
                <w:color w:val="2F5496" w:themeColor="accent1" w:themeShade="BF"/>
              </w:rPr>
              <w:t>Research</w:t>
            </w:r>
          </w:p>
          <w:p w14:paraId="49EC6D9E" w14:textId="0E05DAC0" w:rsidR="00FB45B0" w:rsidRPr="00D93B73" w:rsidRDefault="00CB3126" w:rsidP="00173217">
            <w:pPr>
              <w:pStyle w:val="NoSpacing"/>
              <w:numPr>
                <w:ilvl w:val="0"/>
                <w:numId w:val="20"/>
              </w:numPr>
              <w:spacing w:before="40" w:after="120"/>
            </w:pPr>
            <w:r w:rsidRPr="00D93B73">
              <w:t>Engaged in literature review in the field of wearable technology to improve the operator safety in petrochemical industries</w:t>
            </w:r>
          </w:p>
          <w:p w14:paraId="00B6C7A8" w14:textId="5DF19CCD" w:rsidR="00A46950" w:rsidRPr="00D93B73" w:rsidRDefault="0001545E" w:rsidP="00173217">
            <w:pPr>
              <w:pStyle w:val="Heading4"/>
              <w:spacing w:before="120" w:after="120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  <w:b/>
                <w:caps w:val="0"/>
              </w:rPr>
              <w:t xml:space="preserve">Graduate </w:t>
            </w:r>
            <w:r w:rsidR="00A82384" w:rsidRPr="00D93B73">
              <w:rPr>
                <w:rFonts w:asciiTheme="minorHAnsi" w:hAnsiTheme="minorHAnsi"/>
                <w:b/>
                <w:caps w:val="0"/>
              </w:rPr>
              <w:t xml:space="preserve">Teaching Assistant </w:t>
            </w:r>
          </w:p>
          <w:p w14:paraId="6F1A2871" w14:textId="6C826A76" w:rsidR="00D01F1C" w:rsidRPr="00D93B73" w:rsidRDefault="00D01F1C" w:rsidP="00173217">
            <w:pPr>
              <w:pStyle w:val="Heading4"/>
              <w:spacing w:before="120" w:after="40"/>
              <w:rPr>
                <w:rFonts w:asciiTheme="minorHAnsi" w:hAnsiTheme="minorHAnsi"/>
                <w:caps w:val="0"/>
              </w:rPr>
            </w:pPr>
            <w:r w:rsidRPr="00D93B73">
              <w:rPr>
                <w:rFonts w:asciiTheme="minorHAnsi" w:hAnsiTheme="minorHAnsi"/>
                <w:caps w:val="0"/>
              </w:rPr>
              <w:t>Wright State University</w:t>
            </w:r>
            <w:r w:rsidR="00DE04E0">
              <w:rPr>
                <w:rFonts w:asciiTheme="minorHAnsi" w:hAnsiTheme="minorHAnsi"/>
                <w:caps w:val="0"/>
              </w:rPr>
              <w:t xml:space="preserve">, </w:t>
            </w:r>
            <w:r w:rsidR="00DE04E0" w:rsidRPr="00D93B73">
              <w:rPr>
                <w:rFonts w:asciiTheme="minorHAnsi" w:hAnsiTheme="minorHAnsi"/>
                <w:caps w:val="0"/>
              </w:rPr>
              <w:t>Dayton</w:t>
            </w:r>
            <w:r w:rsidR="00DE04E0">
              <w:rPr>
                <w:rFonts w:asciiTheme="minorHAnsi" w:hAnsiTheme="minorHAnsi"/>
                <w:caps w:val="0"/>
              </w:rPr>
              <w:t>, OH</w:t>
            </w:r>
            <w:r w:rsidR="00DE04E0">
              <w:rPr>
                <w:rFonts w:asciiTheme="minorHAnsi" w:hAnsiTheme="minorHAnsi"/>
                <w:caps w:val="0"/>
              </w:rPr>
              <w:t xml:space="preserve">                         </w:t>
            </w:r>
            <w:proofErr w:type="gramStart"/>
            <w:r w:rsidR="00CE0F00">
              <w:rPr>
                <w:rFonts w:asciiTheme="minorHAnsi" w:hAnsiTheme="minorHAnsi"/>
                <w:caps w:val="0"/>
              </w:rPr>
              <w:t>Jan,</w:t>
            </w:r>
            <w:proofErr w:type="gramEnd"/>
            <w:r w:rsidR="00CE0F00">
              <w:rPr>
                <w:rFonts w:asciiTheme="minorHAnsi" w:hAnsiTheme="minorHAnsi"/>
                <w:caps w:val="0"/>
              </w:rPr>
              <w:t xml:space="preserve"> </w:t>
            </w:r>
            <w:r w:rsidRPr="00D93B73">
              <w:rPr>
                <w:rFonts w:asciiTheme="minorHAnsi" w:hAnsiTheme="minorHAnsi"/>
                <w:caps w:val="0"/>
              </w:rPr>
              <w:t>2016 – Present</w:t>
            </w:r>
          </w:p>
          <w:p w14:paraId="478E6CE1" w14:textId="77777777" w:rsidR="002D14A9" w:rsidRPr="00D93B73" w:rsidRDefault="002D14A9" w:rsidP="00173217">
            <w:pPr>
              <w:pStyle w:val="NoSpacing"/>
              <w:spacing w:before="120" w:after="40"/>
              <w:rPr>
                <w:rFonts w:eastAsiaTheme="majorEastAsia" w:cstheme="majorBidi"/>
                <w:color w:val="2F5496" w:themeColor="accent1" w:themeShade="BF"/>
              </w:rPr>
            </w:pPr>
            <w:r w:rsidRPr="00D93B73">
              <w:rPr>
                <w:rFonts w:eastAsiaTheme="majorEastAsia" w:cstheme="majorBidi"/>
                <w:color w:val="2F5496" w:themeColor="accent1" w:themeShade="BF"/>
              </w:rPr>
              <w:t>Lectures</w:t>
            </w:r>
          </w:p>
          <w:p w14:paraId="2C7F5329" w14:textId="77777777" w:rsidR="00500FF7" w:rsidRPr="00D93B73" w:rsidRDefault="002D14A9" w:rsidP="00173217">
            <w:pPr>
              <w:pStyle w:val="NoSpacing"/>
              <w:spacing w:before="120" w:after="40"/>
              <w:ind w:left="446"/>
            </w:pPr>
            <w:r w:rsidRPr="00D93B73">
              <w:rPr>
                <w:b/>
              </w:rPr>
              <w:t>Course</w:t>
            </w:r>
            <w:r w:rsidR="00500FF7" w:rsidRPr="00D93B73">
              <w:rPr>
                <w:b/>
              </w:rPr>
              <w:t>s</w:t>
            </w:r>
          </w:p>
          <w:p w14:paraId="1E7FEEE4" w14:textId="2BA623C9" w:rsidR="002D14A9" w:rsidRPr="00D93B73" w:rsidRDefault="002D14A9" w:rsidP="0001545E">
            <w:pPr>
              <w:pStyle w:val="NoSpacing"/>
              <w:numPr>
                <w:ilvl w:val="0"/>
                <w:numId w:val="20"/>
              </w:numPr>
            </w:pPr>
            <w:r w:rsidRPr="00D93B73">
              <w:t>Human-System Integration and Usability Engineering</w:t>
            </w:r>
          </w:p>
          <w:p w14:paraId="2CB1FAD3" w14:textId="17A02472" w:rsidR="00827F05" w:rsidRPr="00D93B73" w:rsidRDefault="002D14A9" w:rsidP="0001545E">
            <w:pPr>
              <w:pStyle w:val="NoSpacing"/>
              <w:numPr>
                <w:ilvl w:val="0"/>
                <w:numId w:val="20"/>
              </w:numPr>
            </w:pPr>
            <w:r w:rsidRPr="00D93B73">
              <w:t>Human Factors in Mobile Computing</w:t>
            </w:r>
          </w:p>
          <w:p w14:paraId="533EC0A1" w14:textId="222BB2F4" w:rsidR="002D14A9" w:rsidRPr="00D93B73" w:rsidRDefault="002D14A9" w:rsidP="002D14A9">
            <w:pPr>
              <w:pStyle w:val="NoSpacing"/>
              <w:spacing w:before="120"/>
              <w:rPr>
                <w:rFonts w:eastAsiaTheme="majorEastAsia" w:cstheme="majorBidi"/>
                <w:color w:val="2F5496" w:themeColor="accent1" w:themeShade="BF"/>
              </w:rPr>
            </w:pPr>
            <w:r w:rsidRPr="00D93B73">
              <w:rPr>
                <w:rFonts w:eastAsiaTheme="majorEastAsia" w:cstheme="majorBidi"/>
                <w:color w:val="2F5496" w:themeColor="accent1" w:themeShade="BF"/>
              </w:rPr>
              <w:lastRenderedPageBreak/>
              <w:t>In-Class Activities</w:t>
            </w:r>
          </w:p>
          <w:p w14:paraId="646D0CDB" w14:textId="24FFB35B" w:rsidR="002D14A9" w:rsidRPr="00D93B73" w:rsidRDefault="00812FC2" w:rsidP="00275987">
            <w:pPr>
              <w:pStyle w:val="NoSpacing"/>
              <w:numPr>
                <w:ilvl w:val="0"/>
                <w:numId w:val="20"/>
              </w:numPr>
              <w:spacing w:before="40"/>
            </w:pPr>
            <w:r w:rsidRPr="00D93B73">
              <w:t xml:space="preserve">Improved student participation in the classroom by giving several in-class activities on </w:t>
            </w:r>
            <w:r w:rsidR="00A46950" w:rsidRPr="00D93B73">
              <w:t>paper prototyping</w:t>
            </w:r>
          </w:p>
          <w:p w14:paraId="60104EFD" w14:textId="77777777" w:rsidR="002D14A9" w:rsidRPr="00D93B73" w:rsidRDefault="002D14A9" w:rsidP="00275987">
            <w:pPr>
              <w:pStyle w:val="NoSpacing"/>
              <w:spacing w:before="40"/>
              <w:rPr>
                <w:rFonts w:eastAsiaTheme="majorEastAsia" w:cstheme="majorBidi"/>
                <w:color w:val="2F5496" w:themeColor="accent1" w:themeShade="BF"/>
              </w:rPr>
            </w:pPr>
            <w:r w:rsidRPr="00D93B73">
              <w:rPr>
                <w:rFonts w:eastAsiaTheme="majorEastAsia" w:cstheme="majorBidi"/>
                <w:color w:val="2F5496" w:themeColor="accent1" w:themeShade="BF"/>
              </w:rPr>
              <w:t>Designing Class Projects</w:t>
            </w:r>
          </w:p>
          <w:p w14:paraId="23D40F71" w14:textId="2F4A82B0" w:rsidR="002D14A9" w:rsidRPr="00D93B73" w:rsidRDefault="00812FC2" w:rsidP="0001545E">
            <w:pPr>
              <w:pStyle w:val="NoSpacing"/>
              <w:numPr>
                <w:ilvl w:val="0"/>
                <w:numId w:val="20"/>
              </w:numPr>
              <w:spacing w:after="120"/>
            </w:pPr>
            <w:r w:rsidRPr="00D93B73">
              <w:t xml:space="preserve">Assisted the faculty in designing class projects for developing a user-centered website/mobile design </w:t>
            </w:r>
          </w:p>
          <w:p w14:paraId="4421FFB1" w14:textId="785A4224" w:rsidR="00A46950" w:rsidRPr="00D93B73" w:rsidRDefault="00A82384" w:rsidP="00AE7AED">
            <w:pPr>
              <w:pStyle w:val="Heading4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  <w:b/>
                <w:caps w:val="0"/>
              </w:rPr>
              <w:t xml:space="preserve">Software Developer </w:t>
            </w:r>
          </w:p>
          <w:p w14:paraId="76AE9E19" w14:textId="120A65FB" w:rsidR="004A50F3" w:rsidRPr="00D93B73" w:rsidRDefault="00D01F1C" w:rsidP="0001545E">
            <w:pPr>
              <w:pStyle w:val="Heading4"/>
              <w:spacing w:before="40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  <w:caps w:val="0"/>
              </w:rPr>
              <w:t>Tata Consultancy Services Ltd</w:t>
            </w:r>
            <w:r w:rsidR="00DE04E0">
              <w:rPr>
                <w:rFonts w:asciiTheme="minorHAnsi" w:hAnsiTheme="minorHAnsi"/>
                <w:caps w:val="0"/>
              </w:rPr>
              <w:t xml:space="preserve">, India                     </w:t>
            </w:r>
            <w:proofErr w:type="gramStart"/>
            <w:r w:rsidR="00CE2E3E" w:rsidRPr="00D93B73">
              <w:rPr>
                <w:rFonts w:asciiTheme="minorHAnsi" w:hAnsiTheme="minorHAnsi"/>
                <w:caps w:val="0"/>
              </w:rPr>
              <w:t>Feb,</w:t>
            </w:r>
            <w:proofErr w:type="gramEnd"/>
            <w:r w:rsidR="00CE2E3E" w:rsidRPr="00D93B73">
              <w:rPr>
                <w:rFonts w:asciiTheme="minorHAnsi" w:hAnsiTheme="minorHAnsi"/>
                <w:caps w:val="0"/>
              </w:rPr>
              <w:t xml:space="preserve"> </w:t>
            </w:r>
            <w:r w:rsidRPr="00D93B73">
              <w:rPr>
                <w:rFonts w:asciiTheme="minorHAnsi" w:hAnsiTheme="minorHAnsi"/>
                <w:caps w:val="0"/>
              </w:rPr>
              <w:t>2013 –</w:t>
            </w:r>
            <w:r w:rsidR="00CE2E3E" w:rsidRPr="00D93B73">
              <w:rPr>
                <w:rFonts w:asciiTheme="minorHAnsi" w:hAnsiTheme="minorHAnsi"/>
                <w:caps w:val="0"/>
              </w:rPr>
              <w:t xml:space="preserve"> Aug, </w:t>
            </w:r>
            <w:r w:rsidRPr="00D93B73">
              <w:rPr>
                <w:rFonts w:asciiTheme="minorHAnsi" w:hAnsiTheme="minorHAnsi"/>
                <w:caps w:val="0"/>
              </w:rPr>
              <w:t>2015</w:t>
            </w:r>
          </w:p>
          <w:p w14:paraId="642FCF37" w14:textId="3EEAB271" w:rsidR="0001545E" w:rsidRPr="00D93B73" w:rsidRDefault="0001545E" w:rsidP="0001545E">
            <w:pPr>
              <w:pStyle w:val="NoSpacing"/>
              <w:numPr>
                <w:ilvl w:val="0"/>
                <w:numId w:val="20"/>
              </w:numPr>
              <w:spacing w:before="40"/>
              <w:ind w:left="446"/>
            </w:pPr>
            <w:r w:rsidRPr="00D93B73">
              <w:t>Experience with</w:t>
            </w:r>
            <w:r w:rsidRPr="00D93B73">
              <w:t xml:space="preserve"> entire software development life cycle </w:t>
            </w:r>
          </w:p>
          <w:p w14:paraId="23F411A8" w14:textId="77777777" w:rsidR="004A50F3" w:rsidRPr="00D93B73" w:rsidRDefault="004A50F3" w:rsidP="0001545E">
            <w:pPr>
              <w:pStyle w:val="NoSpacing"/>
              <w:numPr>
                <w:ilvl w:val="0"/>
                <w:numId w:val="20"/>
              </w:numPr>
              <w:ind w:left="446"/>
            </w:pPr>
            <w:r w:rsidRPr="00D93B73">
              <w:t>Worked on agile development and design facilitating retail line-of-business of British Telecom</w:t>
            </w:r>
          </w:p>
          <w:p w14:paraId="0DE73E0C" w14:textId="10F16C58" w:rsidR="004D295B" w:rsidRPr="00D93B73" w:rsidRDefault="003E4424" w:rsidP="008C20F5">
            <w:pPr>
              <w:pStyle w:val="Heading3"/>
              <w:tabs>
                <w:tab w:val="right" w:pos="6660"/>
              </w:tabs>
              <w:spacing w:before="100" w:after="100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alias w:val="Education:"/>
                <w:tag w:val="Education:"/>
                <w:id w:val="1349516922"/>
                <w:placeholder>
                  <w:docPart w:val="E5E3AA5F59AD59439D57075557F3F48E"/>
                </w:placeholder>
                <w:temporary/>
                <w:showingPlcHdr/>
                <w15:appearance w15:val="hidden"/>
              </w:sdtPr>
              <w:sdtEndPr/>
              <w:sdtContent>
                <w:r w:rsidR="004D295B" w:rsidRPr="00D93B73">
                  <w:rPr>
                    <w:rFonts w:asciiTheme="minorHAnsi" w:hAnsiTheme="minorHAnsi"/>
                  </w:rPr>
                  <w:t>Education</w:t>
                </w:r>
              </w:sdtContent>
            </w:sdt>
            <w:r w:rsidR="007E209E" w:rsidRPr="00D93B73">
              <w:rPr>
                <w:rFonts w:asciiTheme="minorHAnsi" w:hAnsiTheme="minorHAnsi"/>
              </w:rPr>
              <w:tab/>
            </w:r>
          </w:p>
          <w:p w14:paraId="30695090" w14:textId="45680452" w:rsidR="00A46950" w:rsidRPr="00D93B73" w:rsidRDefault="0001545E" w:rsidP="008C20F5">
            <w:pPr>
              <w:pStyle w:val="Heading4"/>
              <w:spacing w:before="200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  <w:b/>
                <w:caps w:val="0"/>
              </w:rPr>
              <w:t>Master of Science i</w:t>
            </w:r>
            <w:r w:rsidR="00A82384" w:rsidRPr="00D93B73">
              <w:rPr>
                <w:rFonts w:asciiTheme="minorHAnsi" w:hAnsiTheme="minorHAnsi"/>
                <w:b/>
                <w:caps w:val="0"/>
              </w:rPr>
              <w:t xml:space="preserve">n Human Factors Engineering </w:t>
            </w:r>
          </w:p>
          <w:p w14:paraId="389CB95E" w14:textId="28158A67" w:rsidR="00C45730" w:rsidRPr="00D93B73" w:rsidRDefault="00D01F1C" w:rsidP="00C45730">
            <w:pPr>
              <w:pStyle w:val="Heading4"/>
              <w:spacing w:before="0" w:line="240" w:lineRule="auto"/>
              <w:rPr>
                <w:rFonts w:asciiTheme="minorHAnsi" w:hAnsiTheme="minorHAnsi"/>
                <w:caps w:val="0"/>
              </w:rPr>
            </w:pPr>
            <w:r w:rsidRPr="00D93B73">
              <w:rPr>
                <w:rFonts w:asciiTheme="minorHAnsi" w:hAnsiTheme="minorHAnsi"/>
                <w:caps w:val="0"/>
              </w:rPr>
              <w:t>Wright State University, Dayton</w:t>
            </w:r>
            <w:r w:rsidR="00DE04E0">
              <w:rPr>
                <w:rFonts w:asciiTheme="minorHAnsi" w:hAnsiTheme="minorHAnsi"/>
                <w:caps w:val="0"/>
              </w:rPr>
              <w:t>, OH</w:t>
            </w:r>
            <w:r w:rsidRPr="00D93B73">
              <w:rPr>
                <w:rFonts w:asciiTheme="minorHAnsi" w:hAnsiTheme="minorHAnsi"/>
                <w:caps w:val="0"/>
              </w:rPr>
              <w:t xml:space="preserve"> </w:t>
            </w:r>
            <w:r w:rsidR="00DE04E0">
              <w:rPr>
                <w:rFonts w:asciiTheme="minorHAnsi" w:hAnsiTheme="minorHAnsi"/>
                <w:caps w:val="0"/>
              </w:rPr>
              <w:t xml:space="preserve">                       </w:t>
            </w:r>
            <w:proofErr w:type="gramStart"/>
            <w:r w:rsidR="00CE2E3E" w:rsidRPr="00D93B73">
              <w:rPr>
                <w:rFonts w:asciiTheme="minorHAnsi" w:hAnsiTheme="minorHAnsi"/>
                <w:caps w:val="0"/>
              </w:rPr>
              <w:t>Aug,</w:t>
            </w:r>
            <w:proofErr w:type="gramEnd"/>
            <w:r w:rsidR="00CE2E3E" w:rsidRPr="00D93B73">
              <w:rPr>
                <w:rFonts w:asciiTheme="minorHAnsi" w:hAnsiTheme="minorHAnsi"/>
                <w:caps w:val="0"/>
              </w:rPr>
              <w:t xml:space="preserve"> </w:t>
            </w:r>
            <w:r w:rsidRPr="00D93B73">
              <w:rPr>
                <w:rFonts w:asciiTheme="minorHAnsi" w:hAnsiTheme="minorHAnsi"/>
                <w:caps w:val="0"/>
              </w:rPr>
              <w:t>2015 – Present</w:t>
            </w:r>
          </w:p>
          <w:p w14:paraId="25CF3F24" w14:textId="77777777" w:rsidR="00C45730" w:rsidRPr="00D93B73" w:rsidRDefault="004A50F3" w:rsidP="00C45730">
            <w:pPr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</w:rPr>
              <w:t>Emphasis in Human Computer Interaction</w:t>
            </w:r>
          </w:p>
          <w:p w14:paraId="482DD399" w14:textId="0284DB0A" w:rsidR="00A46950" w:rsidRPr="00D93B73" w:rsidRDefault="004A50F3" w:rsidP="00C45730">
            <w:pPr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</w:rPr>
              <w:br/>
            </w:r>
            <w:r w:rsidR="0001545E" w:rsidRPr="00D93B73">
              <w:rPr>
                <w:rFonts w:asciiTheme="minorHAnsi" w:eastAsiaTheme="majorEastAsia" w:hAnsiTheme="minorHAnsi" w:cstheme="majorBidi"/>
                <w:b/>
                <w:iCs/>
              </w:rPr>
              <w:t>Bachelor o</w:t>
            </w:r>
            <w:r w:rsidR="00A82384" w:rsidRPr="00D93B73">
              <w:rPr>
                <w:rFonts w:asciiTheme="minorHAnsi" w:eastAsiaTheme="majorEastAsia" w:hAnsiTheme="minorHAnsi" w:cstheme="majorBidi"/>
                <w:b/>
                <w:iCs/>
              </w:rPr>
              <w:t>f Engineer</w:t>
            </w:r>
            <w:r w:rsidR="0001545E" w:rsidRPr="00D93B73">
              <w:rPr>
                <w:rFonts w:asciiTheme="minorHAnsi" w:eastAsiaTheme="majorEastAsia" w:hAnsiTheme="minorHAnsi" w:cstheme="majorBidi"/>
                <w:b/>
                <w:iCs/>
              </w:rPr>
              <w:t>ing in Electronics a</w:t>
            </w:r>
            <w:r w:rsidR="00A82384" w:rsidRPr="00D93B73">
              <w:rPr>
                <w:rFonts w:asciiTheme="minorHAnsi" w:eastAsiaTheme="majorEastAsia" w:hAnsiTheme="minorHAnsi" w:cstheme="majorBidi"/>
                <w:b/>
                <w:iCs/>
              </w:rPr>
              <w:t>nd Instrumentation</w:t>
            </w:r>
            <w:r w:rsidR="00A82384" w:rsidRPr="00D93B73">
              <w:rPr>
                <w:rFonts w:asciiTheme="minorHAnsi" w:hAnsiTheme="minorHAnsi"/>
              </w:rPr>
              <w:t xml:space="preserve"> </w:t>
            </w:r>
          </w:p>
          <w:p w14:paraId="6F6780F9" w14:textId="7924A101" w:rsidR="00FA7BD5" w:rsidRPr="00D93B73" w:rsidRDefault="00D01F1C" w:rsidP="00D01F1C">
            <w:pPr>
              <w:rPr>
                <w:rFonts w:asciiTheme="minorHAnsi" w:hAnsiTheme="minorHAnsi"/>
              </w:rPr>
            </w:pPr>
            <w:r w:rsidRPr="00D93B73">
              <w:rPr>
                <w:rFonts w:asciiTheme="minorHAnsi" w:eastAsiaTheme="majorEastAsia" w:hAnsiTheme="minorHAnsi" w:cstheme="majorBidi"/>
                <w:iCs/>
              </w:rPr>
              <w:t xml:space="preserve">Anna University, India </w:t>
            </w:r>
            <w:r w:rsidR="00DE04E0">
              <w:rPr>
                <w:rFonts w:asciiTheme="minorHAnsi" w:hAnsiTheme="minorHAnsi"/>
              </w:rPr>
              <w:t xml:space="preserve">                                           </w:t>
            </w:r>
            <w:proofErr w:type="gramStart"/>
            <w:r w:rsidR="00CE2E3E" w:rsidRPr="00D93B73">
              <w:rPr>
                <w:rFonts w:asciiTheme="minorHAnsi" w:hAnsiTheme="minorHAnsi"/>
              </w:rPr>
              <w:t>Sep,</w:t>
            </w:r>
            <w:proofErr w:type="gramEnd"/>
            <w:r w:rsidR="00CE2E3E" w:rsidRPr="00D93B73">
              <w:rPr>
                <w:rFonts w:asciiTheme="minorHAnsi" w:hAnsiTheme="minorHAnsi"/>
              </w:rPr>
              <w:t xml:space="preserve"> </w:t>
            </w:r>
            <w:r w:rsidRPr="00D93B73">
              <w:rPr>
                <w:rFonts w:asciiTheme="minorHAnsi" w:hAnsiTheme="minorHAnsi"/>
              </w:rPr>
              <w:t xml:space="preserve">2008 – </w:t>
            </w:r>
            <w:r w:rsidR="00CE2E3E" w:rsidRPr="00D93B73">
              <w:rPr>
                <w:rFonts w:asciiTheme="minorHAnsi" w:hAnsiTheme="minorHAnsi"/>
              </w:rPr>
              <w:t xml:space="preserve">May, </w:t>
            </w:r>
            <w:r w:rsidRPr="00D93B73">
              <w:rPr>
                <w:rFonts w:asciiTheme="minorHAnsi" w:hAnsiTheme="minorHAnsi"/>
              </w:rPr>
              <w:t>2012</w:t>
            </w:r>
          </w:p>
          <w:p w14:paraId="23DC4195" w14:textId="5EFFBB09" w:rsidR="00060B2E" w:rsidRPr="00D93B73" w:rsidRDefault="00036ED9" w:rsidP="00DE04E0">
            <w:pPr>
              <w:pStyle w:val="Heading3"/>
              <w:spacing w:before="600" w:after="120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</w:rPr>
              <w:t xml:space="preserve">conference </w:t>
            </w:r>
            <w:r w:rsidR="006D297B" w:rsidRPr="00D93B73">
              <w:rPr>
                <w:rFonts w:asciiTheme="minorHAnsi" w:hAnsiTheme="minorHAnsi"/>
              </w:rPr>
              <w:t>paper</w:t>
            </w:r>
            <w:r w:rsidR="001A7939" w:rsidRPr="00D93B73">
              <w:rPr>
                <w:rFonts w:asciiTheme="minorHAnsi" w:hAnsiTheme="minorHAnsi"/>
              </w:rPr>
              <w:t xml:space="preserve"> and</w:t>
            </w:r>
            <w:r w:rsidR="00060B2E" w:rsidRPr="00D93B73">
              <w:rPr>
                <w:rFonts w:asciiTheme="minorHAnsi" w:hAnsiTheme="minorHAnsi"/>
              </w:rPr>
              <w:t xml:space="preserve"> </w:t>
            </w:r>
            <w:r w:rsidR="006D297B" w:rsidRPr="00D93B73">
              <w:rPr>
                <w:rFonts w:asciiTheme="minorHAnsi" w:hAnsiTheme="minorHAnsi"/>
              </w:rPr>
              <w:t>presentation</w:t>
            </w:r>
          </w:p>
          <w:p w14:paraId="0AFD0282" w14:textId="67785C48" w:rsidR="00FA7BD5" w:rsidRPr="00D93B73" w:rsidRDefault="00060B2E" w:rsidP="008C20F5">
            <w:pPr>
              <w:pStyle w:val="NoSpacing"/>
              <w:tabs>
                <w:tab w:val="left" w:pos="1545"/>
              </w:tabs>
              <w:spacing w:after="120"/>
            </w:pPr>
            <w:r w:rsidRPr="00D93B73">
              <w:t xml:space="preserve">David Wood, </w:t>
            </w:r>
            <w:r w:rsidRPr="00D93B73">
              <w:rPr>
                <w:b/>
              </w:rPr>
              <w:t>Meenakshi</w:t>
            </w:r>
            <w:r w:rsidRPr="00D93B73">
              <w:t xml:space="preserve"> </w:t>
            </w:r>
            <w:r w:rsidRPr="00D93B73">
              <w:rPr>
                <w:b/>
              </w:rPr>
              <w:t>Nagarajan</w:t>
            </w:r>
            <w:r w:rsidRPr="00D93B73">
              <w:t xml:space="preserve">, Alexandra </w:t>
            </w:r>
            <w:proofErr w:type="spellStart"/>
            <w:r w:rsidRPr="00D93B73">
              <w:t>Opp</w:t>
            </w:r>
            <w:proofErr w:type="spellEnd"/>
            <w:r w:rsidRPr="00D93B73">
              <w:t xml:space="preserve">, </w:t>
            </w:r>
            <w:proofErr w:type="spellStart"/>
            <w:r w:rsidRPr="00D93B73">
              <w:t>Subhashini</w:t>
            </w:r>
            <w:proofErr w:type="spellEnd"/>
            <w:r w:rsidRPr="00D93B73">
              <w:t xml:space="preserve"> </w:t>
            </w:r>
            <w:proofErr w:type="spellStart"/>
            <w:r w:rsidRPr="00D93B73">
              <w:t>Ganapathy</w:t>
            </w:r>
            <w:proofErr w:type="spellEnd"/>
            <w:r w:rsidRPr="00D93B73">
              <w:t xml:space="preserve">, Michelle Cheatham, John Gallagher, Jim Gruenberg, Jack Smith (2016). </w:t>
            </w:r>
            <w:r w:rsidRPr="00D93B73">
              <w:rPr>
                <w:b/>
              </w:rPr>
              <w:t>Using Model-Based Simulation for Augmenting Incident Command System for Disaster Response.</w:t>
            </w:r>
            <w:r w:rsidRPr="00D93B73">
              <w:t xml:space="preserve"> International 2016 Winter Simulation Conference, Washington, D.C., December 2016</w:t>
            </w:r>
          </w:p>
        </w:tc>
        <w:tc>
          <w:tcPr>
            <w:tcW w:w="2948" w:type="dxa"/>
            <w:tcMar>
              <w:top w:w="504" w:type="dxa"/>
              <w:left w:w="0" w:type="dxa"/>
            </w:tcMar>
          </w:tcPr>
          <w:p w14:paraId="2755E8EE" w14:textId="3180E9E6" w:rsidR="004A50F3" w:rsidRPr="00D93B73" w:rsidRDefault="002F6AC9" w:rsidP="00173217">
            <w:pPr>
              <w:pStyle w:val="Heading3"/>
              <w:spacing w:before="0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</w:rPr>
              <w:lastRenderedPageBreak/>
              <w:t>SKILLS &amp; TOOLS</w:t>
            </w:r>
          </w:p>
          <w:p w14:paraId="6F255A7C" w14:textId="77777777" w:rsidR="00626EAE" w:rsidRPr="00D93B73" w:rsidRDefault="004A50F3" w:rsidP="00626EA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proofErr w:type="spellStart"/>
            <w:r w:rsidRPr="00D93B73">
              <w:t>Axure</w:t>
            </w:r>
            <w:proofErr w:type="spellEnd"/>
            <w:r w:rsidRPr="00D93B73">
              <w:t xml:space="preserve"> </w:t>
            </w:r>
          </w:p>
          <w:p w14:paraId="53179DF4" w14:textId="77777777" w:rsidR="00626EAE" w:rsidRPr="00D93B73" w:rsidRDefault="003E7363" w:rsidP="00626EA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proofErr w:type="spellStart"/>
            <w:r w:rsidRPr="00D93B73">
              <w:t>JustInM</w:t>
            </w:r>
            <w:r w:rsidR="004A50F3" w:rsidRPr="00D93B73">
              <w:t>ind</w:t>
            </w:r>
            <w:proofErr w:type="spellEnd"/>
            <w:r w:rsidR="004A50F3" w:rsidRPr="00D93B73">
              <w:t xml:space="preserve"> </w:t>
            </w:r>
          </w:p>
          <w:p w14:paraId="7404DCCE" w14:textId="77777777" w:rsidR="00626EAE" w:rsidRPr="00D93B73" w:rsidRDefault="004A50F3" w:rsidP="00626EA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D93B73">
              <w:t xml:space="preserve">Android </w:t>
            </w:r>
          </w:p>
          <w:p w14:paraId="6010BA2C" w14:textId="77777777" w:rsidR="00626EAE" w:rsidRPr="00D93B73" w:rsidRDefault="004A50F3" w:rsidP="00626EA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proofErr w:type="spellStart"/>
            <w:r w:rsidRPr="00D93B73">
              <w:t>Balsamiq</w:t>
            </w:r>
            <w:proofErr w:type="spellEnd"/>
            <w:r w:rsidRPr="00D93B73">
              <w:t xml:space="preserve"> </w:t>
            </w:r>
          </w:p>
          <w:p w14:paraId="7F017D0D" w14:textId="77777777" w:rsidR="00626EAE" w:rsidRPr="00D93B73" w:rsidRDefault="004A50F3" w:rsidP="00626EA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D93B73">
              <w:t xml:space="preserve">HTML/ CSS </w:t>
            </w:r>
          </w:p>
          <w:p w14:paraId="465B5001" w14:textId="77777777" w:rsidR="00626EAE" w:rsidRPr="00D93B73" w:rsidRDefault="004A50F3" w:rsidP="00626EA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D93B73">
              <w:t xml:space="preserve">Bootstrap </w:t>
            </w:r>
          </w:p>
          <w:p w14:paraId="420061D1" w14:textId="77777777" w:rsidR="00626EAE" w:rsidRPr="00D93B73" w:rsidRDefault="00A82384" w:rsidP="00626EA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D93B73">
              <w:t>Visio</w:t>
            </w:r>
            <w:r w:rsidR="004A50F3" w:rsidRPr="00D93B73">
              <w:t xml:space="preserve"> </w:t>
            </w:r>
          </w:p>
          <w:p w14:paraId="3EC898E0" w14:textId="77777777" w:rsidR="00626EAE" w:rsidRPr="00D93B73" w:rsidRDefault="004A50F3" w:rsidP="00626EA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D93B73">
              <w:t xml:space="preserve">Photoshop </w:t>
            </w:r>
          </w:p>
          <w:p w14:paraId="10308800" w14:textId="77777777" w:rsidR="00626EAE" w:rsidRPr="00D93B73" w:rsidRDefault="004A50F3" w:rsidP="00626EA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D93B73">
              <w:t xml:space="preserve">R </w:t>
            </w:r>
          </w:p>
          <w:p w14:paraId="0888D2B8" w14:textId="77777777" w:rsidR="00626EAE" w:rsidRPr="00D93B73" w:rsidRDefault="004A50F3" w:rsidP="00626EA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proofErr w:type="spellStart"/>
            <w:r w:rsidRPr="00D93B73">
              <w:t>Javascript</w:t>
            </w:r>
          </w:p>
          <w:p w14:paraId="19C1731F" w14:textId="04089771" w:rsidR="00060B2E" w:rsidRPr="00D93B73" w:rsidRDefault="00060B2E" w:rsidP="00626EA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D93B73">
              <w:t>Qualtrics</w:t>
            </w:r>
            <w:proofErr w:type="spellEnd"/>
          </w:p>
          <w:p w14:paraId="56530E96" w14:textId="77777777" w:rsidR="00060B2E" w:rsidRPr="00D93B73" w:rsidRDefault="00060B2E" w:rsidP="00A82384">
            <w:pPr>
              <w:pStyle w:val="Heading3"/>
              <w:spacing w:before="120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</w:rPr>
              <w:t xml:space="preserve">ux skills </w:t>
            </w:r>
          </w:p>
          <w:p w14:paraId="3657F0C2" w14:textId="77777777" w:rsidR="00275987" w:rsidRPr="00D93B73" w:rsidRDefault="00060B2E" w:rsidP="00626EAE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D93B73">
              <w:t>Card sorting</w:t>
            </w:r>
          </w:p>
          <w:p w14:paraId="48338810" w14:textId="77777777" w:rsidR="00275987" w:rsidRPr="00D93B73" w:rsidRDefault="00060B2E" w:rsidP="00626EAE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D93B73">
              <w:t>Requirements gathering</w:t>
            </w:r>
          </w:p>
          <w:p w14:paraId="37A590A9" w14:textId="77777777" w:rsidR="00275987" w:rsidRPr="00D93B73" w:rsidRDefault="00060B2E" w:rsidP="00626EAE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D93B73">
              <w:t>Usability testing</w:t>
            </w:r>
          </w:p>
          <w:p w14:paraId="282BF1A8" w14:textId="77777777" w:rsidR="00275987" w:rsidRPr="00D93B73" w:rsidRDefault="007E7EC0" w:rsidP="00626EAE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D93B73">
              <w:t>Wireframes/ Mockups</w:t>
            </w:r>
          </w:p>
          <w:p w14:paraId="7A68A226" w14:textId="77777777" w:rsidR="00275987" w:rsidRPr="00D93B73" w:rsidRDefault="00060B2E" w:rsidP="00626EAE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D93B73">
              <w:t xml:space="preserve">Stakeholder interviews </w:t>
            </w:r>
          </w:p>
          <w:p w14:paraId="3999DECB" w14:textId="1B2173BC" w:rsidR="002F6AC9" w:rsidRPr="00D93B73" w:rsidRDefault="00060B2E" w:rsidP="00626EAE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D93B73">
              <w:t>Heuristic evaluation</w:t>
            </w:r>
          </w:p>
          <w:p w14:paraId="010643B5" w14:textId="61883E96" w:rsidR="002F6AC9" w:rsidRPr="00D93B73" w:rsidRDefault="002F6AC9" w:rsidP="00A82384">
            <w:pPr>
              <w:pStyle w:val="Heading3"/>
              <w:spacing w:before="120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</w:rPr>
              <w:t>COURSE</w:t>
            </w:r>
            <w:r w:rsidR="00E86804" w:rsidRPr="00D93B73">
              <w:rPr>
                <w:rFonts w:asciiTheme="minorHAnsi" w:hAnsiTheme="minorHAnsi"/>
              </w:rPr>
              <w:t>s completed</w:t>
            </w:r>
            <w:r w:rsidR="00060B2E" w:rsidRPr="00D93B73">
              <w:rPr>
                <w:rFonts w:asciiTheme="minorHAnsi" w:hAnsiTheme="minorHAnsi"/>
              </w:rPr>
              <w:t xml:space="preserve"> </w:t>
            </w:r>
          </w:p>
          <w:p w14:paraId="22DE6B76" w14:textId="77777777" w:rsidR="00275987" w:rsidRPr="00D93B73" w:rsidRDefault="007E7EC0" w:rsidP="00626EAE">
            <w:pPr>
              <w:pStyle w:val="ListParagraph"/>
              <w:numPr>
                <w:ilvl w:val="0"/>
                <w:numId w:val="25"/>
              </w:numPr>
              <w:rPr>
                <w:u w:val="single"/>
              </w:rPr>
            </w:pPr>
            <w:r w:rsidRPr="00D93B73">
              <w:t>Fundamentals of Human Factors Engineering</w:t>
            </w:r>
          </w:p>
          <w:p w14:paraId="270F019C" w14:textId="05BD7247" w:rsidR="00275987" w:rsidRPr="00D93B73" w:rsidRDefault="00275987" w:rsidP="00626EAE">
            <w:pPr>
              <w:pStyle w:val="ListParagraph"/>
              <w:numPr>
                <w:ilvl w:val="0"/>
                <w:numId w:val="25"/>
              </w:numPr>
              <w:rPr>
                <w:u w:val="single"/>
              </w:rPr>
            </w:pPr>
            <w:r w:rsidRPr="00D93B73">
              <w:t>Human Factors in Mobile Computing</w:t>
            </w:r>
          </w:p>
          <w:p w14:paraId="77B6C9D0" w14:textId="269676F8" w:rsidR="00275987" w:rsidRPr="00D93B73" w:rsidRDefault="002F6AC9" w:rsidP="00275987">
            <w:pPr>
              <w:pStyle w:val="ListParagraph"/>
              <w:numPr>
                <w:ilvl w:val="0"/>
                <w:numId w:val="25"/>
              </w:numPr>
              <w:rPr>
                <w:u w:val="single"/>
              </w:rPr>
            </w:pPr>
            <w:r w:rsidRPr="00D93B73">
              <w:t>Cognitive Systems Engineering</w:t>
            </w:r>
          </w:p>
          <w:p w14:paraId="4AE9B5EA" w14:textId="77777777" w:rsidR="00275987" w:rsidRPr="00D93B73" w:rsidRDefault="002F6AC9" w:rsidP="00626EAE">
            <w:pPr>
              <w:pStyle w:val="ListParagraph"/>
              <w:numPr>
                <w:ilvl w:val="0"/>
                <w:numId w:val="25"/>
              </w:numPr>
              <w:rPr>
                <w:u w:val="single"/>
              </w:rPr>
            </w:pPr>
            <w:r w:rsidRPr="00D93B73">
              <w:t>Design and Analysis of Experiments</w:t>
            </w:r>
          </w:p>
          <w:p w14:paraId="5A8E6175" w14:textId="03497C9A" w:rsidR="00275987" w:rsidRPr="00D93B73" w:rsidRDefault="00CE0F00" w:rsidP="00626EAE">
            <w:pPr>
              <w:pStyle w:val="ListParagraph"/>
              <w:numPr>
                <w:ilvl w:val="0"/>
                <w:numId w:val="25"/>
              </w:numPr>
              <w:rPr>
                <w:u w:val="single"/>
              </w:rPr>
            </w:pPr>
            <w:r>
              <w:t>Data M</w:t>
            </w:r>
            <w:r w:rsidR="002F6AC9" w:rsidRPr="00D93B73">
              <w:t>ining</w:t>
            </w:r>
          </w:p>
          <w:p w14:paraId="5137E206" w14:textId="222A2AC4" w:rsidR="002F6AC9" w:rsidRPr="00D93B73" w:rsidRDefault="00CE0F00" w:rsidP="00626EAE">
            <w:pPr>
              <w:pStyle w:val="ListParagraph"/>
              <w:numPr>
                <w:ilvl w:val="0"/>
                <w:numId w:val="25"/>
              </w:numPr>
              <w:rPr>
                <w:u w:val="single"/>
              </w:rPr>
            </w:pPr>
            <w:r>
              <w:t>Cloud C</w:t>
            </w:r>
            <w:r w:rsidR="002F6AC9" w:rsidRPr="00D93B73">
              <w:t>omputing</w:t>
            </w:r>
          </w:p>
          <w:p w14:paraId="608D4143" w14:textId="5C351922" w:rsidR="00F2122F" w:rsidRPr="00D93B73" w:rsidRDefault="009C3C86" w:rsidP="009C3C86">
            <w:pPr>
              <w:pStyle w:val="Heading3"/>
              <w:spacing w:before="120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</w:rPr>
              <w:lastRenderedPageBreak/>
              <w:t>course in progress</w:t>
            </w:r>
          </w:p>
          <w:p w14:paraId="38551418" w14:textId="14EE6E81" w:rsidR="009C3C86" w:rsidRPr="00D93B73" w:rsidRDefault="00CE0F00" w:rsidP="009C3C86">
            <w:pPr>
              <w:spacing w:after="160"/>
              <w:rPr>
                <w:rFonts w:asciiTheme="minorHAnsi" w:eastAsiaTheme="majorEastAsia" w:hAnsiTheme="minorHAnsi" w:cstheme="majorBidi"/>
                <w:iCs/>
              </w:rPr>
            </w:pPr>
            <w:r>
              <w:rPr>
                <w:rFonts w:asciiTheme="minorHAnsi" w:eastAsiaTheme="majorEastAsia" w:hAnsiTheme="minorHAnsi" w:cstheme="majorBidi"/>
                <w:iCs/>
              </w:rPr>
              <w:t>Applied Time S</w:t>
            </w:r>
            <w:r w:rsidR="009C3C86" w:rsidRPr="00D93B73">
              <w:rPr>
                <w:rFonts w:asciiTheme="minorHAnsi" w:eastAsiaTheme="majorEastAsia" w:hAnsiTheme="minorHAnsi" w:cstheme="majorBidi"/>
                <w:iCs/>
              </w:rPr>
              <w:t>eries</w:t>
            </w:r>
          </w:p>
          <w:p w14:paraId="01B651B4" w14:textId="77777777" w:rsidR="00D93B73" w:rsidRPr="00D93B73" w:rsidRDefault="00D93B73" w:rsidP="00D859B5">
            <w:pPr>
              <w:pStyle w:val="Heading3"/>
              <w:spacing w:before="120"/>
              <w:rPr>
                <w:rFonts w:asciiTheme="minorHAnsi" w:hAnsiTheme="minorHAnsi"/>
              </w:rPr>
            </w:pPr>
          </w:p>
          <w:p w14:paraId="2AE40B1A" w14:textId="2C7D8A2D" w:rsidR="00D859B5" w:rsidRPr="00D93B73" w:rsidRDefault="00D859B5" w:rsidP="00D859B5">
            <w:pPr>
              <w:pStyle w:val="Heading3"/>
              <w:spacing w:before="120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</w:rPr>
              <w:t>Interests</w:t>
            </w:r>
          </w:p>
          <w:p w14:paraId="6C7AF3A0" w14:textId="3E0DD5DD" w:rsidR="00D93B73" w:rsidRPr="00D93B73" w:rsidRDefault="00D93B73" w:rsidP="00D859B5">
            <w:pPr>
              <w:pStyle w:val="ListParagraph"/>
              <w:numPr>
                <w:ilvl w:val="0"/>
                <w:numId w:val="26"/>
              </w:numPr>
              <w:spacing w:after="160"/>
              <w:rPr>
                <w:rFonts w:eastAsiaTheme="majorEastAsia" w:cstheme="majorBidi"/>
                <w:iCs/>
              </w:rPr>
            </w:pPr>
            <w:r w:rsidRPr="00D93B73">
              <w:rPr>
                <w:rFonts w:eastAsiaTheme="majorEastAsia" w:cstheme="majorBidi"/>
                <w:iCs/>
              </w:rPr>
              <w:t>U</w:t>
            </w:r>
            <w:r w:rsidR="00CE0F00">
              <w:rPr>
                <w:rFonts w:eastAsiaTheme="majorEastAsia" w:cstheme="majorBidi"/>
                <w:iCs/>
              </w:rPr>
              <w:t>ser research</w:t>
            </w:r>
          </w:p>
          <w:p w14:paraId="098AD58B" w14:textId="514B09C2" w:rsidR="00D93B73" w:rsidRPr="00D93B73" w:rsidRDefault="00CE0F00" w:rsidP="00D859B5">
            <w:pPr>
              <w:pStyle w:val="ListParagraph"/>
              <w:numPr>
                <w:ilvl w:val="0"/>
                <w:numId w:val="26"/>
              </w:numPr>
              <w:spacing w:after="160"/>
              <w:rPr>
                <w:rFonts w:eastAsiaTheme="majorEastAsia" w:cstheme="majorBidi"/>
                <w:iCs/>
              </w:rPr>
            </w:pPr>
            <w:r>
              <w:rPr>
                <w:rFonts w:eastAsiaTheme="majorEastAsia" w:cstheme="majorBidi"/>
                <w:iCs/>
              </w:rPr>
              <w:t>Data analysis</w:t>
            </w:r>
          </w:p>
          <w:p w14:paraId="0636ECFF" w14:textId="39774005" w:rsidR="009C3C86" w:rsidRPr="00D93B73" w:rsidRDefault="009C3C86" w:rsidP="00D93B73">
            <w:pPr>
              <w:pStyle w:val="Heading3"/>
              <w:spacing w:before="760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</w:rPr>
              <w:t>achievements</w:t>
            </w:r>
          </w:p>
          <w:p w14:paraId="78803283" w14:textId="77777777" w:rsidR="000A6DC1" w:rsidRPr="00D93B73" w:rsidRDefault="000A6DC1" w:rsidP="009C3C86">
            <w:pPr>
              <w:pStyle w:val="NoSpacing"/>
              <w:tabs>
                <w:tab w:val="left" w:pos="1545"/>
              </w:tabs>
              <w:rPr>
                <w:rFonts w:eastAsiaTheme="majorEastAsia" w:cstheme="majorBidi"/>
                <w:b/>
                <w:iCs/>
              </w:rPr>
            </w:pPr>
            <w:r w:rsidRPr="00D93B73">
              <w:rPr>
                <w:rFonts w:eastAsiaTheme="majorEastAsia" w:cstheme="majorBidi"/>
                <w:b/>
                <w:iCs/>
              </w:rPr>
              <w:t>On-The-Spot Award</w:t>
            </w:r>
          </w:p>
          <w:p w14:paraId="5BFEAAF3" w14:textId="3FB9404A" w:rsidR="000A6DC1" w:rsidRPr="00D93B73" w:rsidRDefault="009C3C86" w:rsidP="009C3C86">
            <w:pPr>
              <w:pStyle w:val="NoSpacing"/>
              <w:tabs>
                <w:tab w:val="left" w:pos="1545"/>
              </w:tabs>
              <w:rPr>
                <w:rFonts w:cstheme="minorHAnsi"/>
                <w:shd w:val="clear" w:color="auto" w:fill="FFFFFF"/>
              </w:rPr>
            </w:pPr>
            <w:r w:rsidRPr="00D93B73">
              <w:rPr>
                <w:rFonts w:eastAsiaTheme="majorEastAsia" w:cstheme="majorBidi"/>
                <w:iCs/>
              </w:rPr>
              <w:t>Tata Consultancy Services Ltd</w:t>
            </w:r>
            <w:r w:rsidRPr="00D93B73">
              <w:rPr>
                <w:rFonts w:eastAsiaTheme="majorEastAsia" w:cstheme="majorBidi"/>
                <w:iCs/>
                <w:caps/>
              </w:rPr>
              <w:t>.</w:t>
            </w:r>
            <w:r w:rsidR="008C20F5">
              <w:rPr>
                <w:rFonts w:cstheme="minorHAnsi"/>
                <w:shd w:val="clear" w:color="auto" w:fill="FFFFFF"/>
              </w:rPr>
              <w:t xml:space="preserve">, </w:t>
            </w:r>
            <w:proofErr w:type="gramStart"/>
            <w:r w:rsidR="000A6DC1" w:rsidRPr="00D93B73">
              <w:t>Nov,</w:t>
            </w:r>
            <w:proofErr w:type="gramEnd"/>
            <w:r w:rsidR="000A6DC1" w:rsidRPr="00D93B73">
              <w:t xml:space="preserve"> </w:t>
            </w:r>
            <w:r w:rsidRPr="00D93B73">
              <w:rPr>
                <w:rFonts w:cstheme="minorHAnsi"/>
                <w:shd w:val="clear" w:color="auto" w:fill="FFFFFF"/>
              </w:rPr>
              <w:t>2014</w:t>
            </w:r>
          </w:p>
          <w:p w14:paraId="12667456" w14:textId="77777777" w:rsidR="007E209E" w:rsidRPr="00D93B73" w:rsidRDefault="007E209E" w:rsidP="009C3C86">
            <w:pPr>
              <w:pStyle w:val="NoSpacing"/>
              <w:tabs>
                <w:tab w:val="left" w:pos="1545"/>
              </w:tabs>
              <w:rPr>
                <w:rFonts w:cstheme="minorHAnsi"/>
                <w:shd w:val="clear" w:color="auto" w:fill="FFFFFF"/>
              </w:rPr>
            </w:pPr>
          </w:p>
          <w:p w14:paraId="2E9F0F4D" w14:textId="4AAA2701" w:rsidR="000A6DC1" w:rsidRPr="00D93B73" w:rsidRDefault="000A6DC1" w:rsidP="009C3C86">
            <w:pPr>
              <w:pStyle w:val="NoSpacing"/>
              <w:tabs>
                <w:tab w:val="left" w:pos="1545"/>
              </w:tabs>
              <w:rPr>
                <w:rFonts w:eastAsiaTheme="majorEastAsia" w:cstheme="majorBidi"/>
                <w:b/>
                <w:iCs/>
              </w:rPr>
            </w:pPr>
            <w:r w:rsidRPr="00D93B73">
              <w:rPr>
                <w:rFonts w:eastAsiaTheme="majorEastAsia" w:cstheme="majorBidi"/>
                <w:b/>
                <w:iCs/>
              </w:rPr>
              <w:t>Represented as Speaker</w:t>
            </w:r>
          </w:p>
          <w:p w14:paraId="7CA72222" w14:textId="0F58C1EC" w:rsidR="000A6DC1" w:rsidRPr="008C20F5" w:rsidRDefault="00D93B73" w:rsidP="009C3C86">
            <w:pPr>
              <w:pStyle w:val="NoSpacing"/>
              <w:tabs>
                <w:tab w:val="left" w:pos="1545"/>
              </w:tabs>
              <w:rPr>
                <w:rFonts w:eastAsiaTheme="majorEastAsia" w:cstheme="majorBidi"/>
                <w:iCs/>
              </w:rPr>
            </w:pPr>
            <w:r w:rsidRPr="00D93B73">
              <w:rPr>
                <w:rFonts w:eastAsiaTheme="majorEastAsia" w:cstheme="majorBidi"/>
                <w:iCs/>
              </w:rPr>
              <w:t xml:space="preserve">Winter Simulation </w:t>
            </w:r>
            <w:r w:rsidR="000A6DC1" w:rsidRPr="00D93B73">
              <w:rPr>
                <w:rFonts w:eastAsiaTheme="majorEastAsia" w:cstheme="majorBidi"/>
                <w:iCs/>
              </w:rPr>
              <w:t>Conference</w:t>
            </w:r>
            <w:r w:rsidR="008C20F5">
              <w:rPr>
                <w:rFonts w:eastAsiaTheme="majorEastAsia" w:cstheme="majorBidi"/>
                <w:iCs/>
              </w:rPr>
              <w:t xml:space="preserve">, </w:t>
            </w:r>
            <w:proofErr w:type="gramStart"/>
            <w:r w:rsidR="000A6DC1" w:rsidRPr="00D93B73">
              <w:t>Dec</w:t>
            </w:r>
            <w:r w:rsidR="000A6DC1" w:rsidRPr="00D93B73">
              <w:t>,</w:t>
            </w:r>
            <w:proofErr w:type="gramEnd"/>
            <w:r w:rsidR="000A6DC1" w:rsidRPr="00D93B73">
              <w:t xml:space="preserve"> </w:t>
            </w:r>
            <w:r w:rsidR="000A6DC1" w:rsidRPr="00D93B73">
              <w:rPr>
                <w:rFonts w:cstheme="minorHAnsi"/>
                <w:shd w:val="clear" w:color="auto" w:fill="FFFFFF"/>
              </w:rPr>
              <w:t>2016</w:t>
            </w:r>
          </w:p>
          <w:p w14:paraId="35B5A652" w14:textId="1C8653EA" w:rsidR="006B0CD3" w:rsidRPr="00D93B73" w:rsidRDefault="002D14A9" w:rsidP="00DE04E0">
            <w:pPr>
              <w:pStyle w:val="Heading3"/>
              <w:spacing w:before="360" w:after="120"/>
              <w:rPr>
                <w:rFonts w:asciiTheme="minorHAnsi" w:hAnsiTheme="minorHAnsi"/>
              </w:rPr>
            </w:pPr>
            <w:r w:rsidRPr="00D93B73">
              <w:rPr>
                <w:rFonts w:asciiTheme="minorHAnsi" w:hAnsiTheme="minorHAnsi"/>
              </w:rPr>
              <w:t>references</w:t>
            </w:r>
          </w:p>
          <w:p w14:paraId="6456FCD4" w14:textId="7028EF58" w:rsidR="008C20F5" w:rsidRPr="00DE04E0" w:rsidRDefault="008C20F5" w:rsidP="00DE04E0">
            <w:pPr>
              <w:spacing w:after="20"/>
              <w:rPr>
                <w:rFonts w:asciiTheme="minorHAnsi" w:hAnsiTheme="minorHAnsi"/>
                <w:color w:val="0563C1" w:themeColor="hyperlink"/>
                <w:u w:val="single"/>
              </w:rPr>
            </w:pPr>
            <w:r w:rsidRPr="00D93B73">
              <w:rPr>
                <w:rFonts w:asciiTheme="minorHAnsi" w:hAnsiTheme="minorHAnsi"/>
                <w:b/>
              </w:rPr>
              <w:t xml:space="preserve">Dr. </w:t>
            </w:r>
            <w:proofErr w:type="spellStart"/>
            <w:r>
              <w:rPr>
                <w:rFonts w:asciiTheme="minorHAnsi" w:hAnsiTheme="minorHAnsi"/>
                <w:b/>
              </w:rPr>
              <w:t>Subhashini</w:t>
            </w:r>
            <w:proofErr w:type="spellEnd"/>
            <w:r w:rsidRPr="00D93B73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Ganapathy</w:t>
            </w:r>
            <w:proofErr w:type="spellEnd"/>
            <w:r w:rsidRPr="00D93B73">
              <w:rPr>
                <w:rFonts w:asciiTheme="minorHAnsi" w:hAnsiTheme="minorHAnsi"/>
                <w:b/>
              </w:rPr>
              <w:t>, Ph.D.</w:t>
            </w:r>
            <w:r w:rsidR="00DE04E0">
              <w:rPr>
                <w:rFonts w:asciiTheme="minorHAnsi" w:hAnsiTheme="minorHAnsi"/>
                <w:b/>
              </w:rPr>
              <w:t xml:space="preserve">, </w:t>
            </w:r>
            <w:r w:rsidR="00DE04E0">
              <w:rPr>
                <w:rFonts w:asciiTheme="minorHAnsi" w:hAnsiTheme="minorHAnsi"/>
              </w:rPr>
              <w:t>Associate</w:t>
            </w:r>
            <w:r w:rsidRPr="00D93B73">
              <w:rPr>
                <w:rFonts w:asciiTheme="minorHAnsi" w:hAnsiTheme="minorHAnsi"/>
              </w:rPr>
              <w:t xml:space="preserve"> Professor, Wright State University</w:t>
            </w:r>
          </w:p>
          <w:p w14:paraId="2CC28B9E" w14:textId="77777777" w:rsidR="000A6DC1" w:rsidRDefault="003E4424" w:rsidP="007E209E">
            <w:pPr>
              <w:spacing w:after="20"/>
              <w:rPr>
                <w:rStyle w:val="Hyperlink"/>
                <w:rFonts w:asciiTheme="minorHAnsi" w:hAnsiTheme="minorHAnsi"/>
              </w:rPr>
            </w:pPr>
            <w:hyperlink r:id="rId9" w:history="1">
              <w:r w:rsidR="004A50F3" w:rsidRPr="00D93B73">
                <w:rPr>
                  <w:rStyle w:val="Hyperlink"/>
                  <w:rFonts w:asciiTheme="minorHAnsi" w:hAnsiTheme="minorHAnsi"/>
                </w:rPr>
                <w:t>subhashini.ganapathy@wright.edu</w:t>
              </w:r>
            </w:hyperlink>
          </w:p>
          <w:p w14:paraId="6D72F24F" w14:textId="77777777" w:rsidR="00DE04E0" w:rsidRPr="00D93B73" w:rsidRDefault="00DE04E0" w:rsidP="007E209E">
            <w:pPr>
              <w:spacing w:after="20"/>
              <w:rPr>
                <w:rStyle w:val="Hyperlink"/>
                <w:rFonts w:asciiTheme="minorHAnsi" w:hAnsiTheme="minorHAnsi"/>
              </w:rPr>
            </w:pPr>
          </w:p>
          <w:p w14:paraId="5E0EBE01" w14:textId="20BB68DD" w:rsidR="006D297B" w:rsidRPr="00DE04E0" w:rsidRDefault="002D14A9" w:rsidP="00DE04E0">
            <w:pPr>
              <w:spacing w:after="20"/>
              <w:rPr>
                <w:rFonts w:asciiTheme="minorHAnsi" w:hAnsiTheme="minorHAnsi"/>
                <w:color w:val="0563C1" w:themeColor="hyperlink"/>
                <w:u w:val="single"/>
              </w:rPr>
            </w:pPr>
            <w:r w:rsidRPr="00D93B73">
              <w:rPr>
                <w:rFonts w:asciiTheme="minorHAnsi" w:hAnsiTheme="minorHAnsi"/>
                <w:b/>
              </w:rPr>
              <w:t>Dr. M</w:t>
            </w:r>
            <w:r w:rsidR="006D297B" w:rsidRPr="00D93B73">
              <w:rPr>
                <w:rFonts w:asciiTheme="minorHAnsi" w:hAnsiTheme="minorHAnsi"/>
                <w:b/>
              </w:rPr>
              <w:t xml:space="preserve">ichelle A. Cheatham, </w:t>
            </w:r>
            <w:r w:rsidRPr="00D93B73">
              <w:rPr>
                <w:rFonts w:asciiTheme="minorHAnsi" w:hAnsiTheme="minorHAnsi"/>
                <w:b/>
              </w:rPr>
              <w:t>Ph.D.</w:t>
            </w:r>
            <w:r w:rsidR="00DE04E0">
              <w:rPr>
                <w:rFonts w:asciiTheme="minorHAnsi" w:hAnsiTheme="minorHAnsi"/>
                <w:b/>
              </w:rPr>
              <w:t xml:space="preserve">, </w:t>
            </w:r>
            <w:r w:rsidR="006D297B" w:rsidRPr="00D93B73">
              <w:rPr>
                <w:rFonts w:asciiTheme="minorHAnsi" w:hAnsiTheme="minorHAnsi"/>
              </w:rPr>
              <w:t>Assistant</w:t>
            </w:r>
            <w:r w:rsidRPr="00D93B73">
              <w:rPr>
                <w:rFonts w:asciiTheme="minorHAnsi" w:hAnsiTheme="minorHAnsi"/>
              </w:rPr>
              <w:t xml:space="preserve"> Professor, Wright State Universit</w:t>
            </w:r>
            <w:r w:rsidR="006D297B" w:rsidRPr="00D93B73">
              <w:rPr>
                <w:rFonts w:asciiTheme="minorHAnsi" w:hAnsiTheme="minorHAnsi"/>
              </w:rPr>
              <w:t>y</w:t>
            </w:r>
          </w:p>
          <w:p w14:paraId="1D65ED1F" w14:textId="6AF10C12" w:rsidR="002D14A9" w:rsidRPr="00D93B73" w:rsidRDefault="00DE04E0" w:rsidP="0089366B">
            <w:pPr>
              <w:rPr>
                <w:rFonts w:asciiTheme="minorHAnsi" w:hAnsiTheme="minorHAnsi"/>
                <w:color w:val="0563C1" w:themeColor="hyperlink"/>
                <w:u w:val="single"/>
              </w:rPr>
            </w:pPr>
            <w:hyperlink r:id="rId10" w:history="1">
              <w:r w:rsidRPr="0098690E">
                <w:rPr>
                  <w:rStyle w:val="Hyperlink"/>
                  <w:rFonts w:asciiTheme="minorHAnsi" w:hAnsiTheme="minorHAnsi"/>
                </w:rPr>
                <w:t>michelle.cheatham@wright.edu</w:t>
              </w:r>
            </w:hyperlink>
            <w:r>
              <w:rPr>
                <w:rFonts w:asciiTheme="minorHAnsi" w:hAnsiTheme="minorHAnsi"/>
                <w:color w:val="0563C1" w:themeColor="hyperlink"/>
                <w:u w:val="single"/>
              </w:rPr>
              <w:t xml:space="preserve"> </w:t>
            </w:r>
          </w:p>
        </w:tc>
      </w:tr>
    </w:tbl>
    <w:p w14:paraId="487B643F" w14:textId="35DA3644" w:rsidR="00FA7BD5" w:rsidRPr="00D93B73" w:rsidRDefault="00FA7BD5" w:rsidP="00A67A23">
      <w:pPr>
        <w:rPr>
          <w:rFonts w:asciiTheme="minorHAnsi" w:hAnsiTheme="minorHAnsi"/>
        </w:rPr>
      </w:pPr>
    </w:p>
    <w:sectPr w:rsidR="00FA7BD5" w:rsidRPr="00D93B73" w:rsidSect="0017321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7288E" w14:textId="77777777" w:rsidR="003E4424" w:rsidRDefault="003E4424" w:rsidP="00713050">
      <w:r>
        <w:separator/>
      </w:r>
    </w:p>
  </w:endnote>
  <w:endnote w:type="continuationSeparator" w:id="0">
    <w:p w14:paraId="2E9F09BE" w14:textId="77777777" w:rsidR="003E4424" w:rsidRDefault="003E4424" w:rsidP="0071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1"/>
      <w:gridCol w:w="5251"/>
    </w:tblGrid>
    <w:tr w:rsidR="007E7EC0" w:rsidRPr="00500FF7" w14:paraId="6A0CC30D" w14:textId="77777777" w:rsidTr="007E7EC0">
      <w:tc>
        <w:tcPr>
          <w:tcW w:w="5251" w:type="dxa"/>
        </w:tcPr>
        <w:p w14:paraId="4B69D17D" w14:textId="6E5DDC2A" w:rsidR="007E7EC0" w:rsidRPr="00500FF7" w:rsidRDefault="003E4424" w:rsidP="00500FF7">
          <w:pPr>
            <w:pStyle w:val="Footer"/>
            <w:rPr>
              <w:rFonts w:asciiTheme="minorHAnsi" w:hAnsiTheme="minorHAnsi"/>
              <w:b/>
              <w:sz w:val="22"/>
              <w:szCs w:val="22"/>
            </w:rPr>
          </w:pPr>
          <w:hyperlink r:id="rId1" w:history="1">
            <w:r w:rsidR="00500FF7" w:rsidRPr="0098690E">
              <w:rPr>
                <w:rStyle w:val="Hyperlink"/>
                <w:rFonts w:asciiTheme="minorHAnsi" w:hAnsiTheme="minorHAnsi" w:cs="Calibri"/>
                <w:b/>
                <w:caps w:val="0"/>
                <w:sz w:val="22"/>
                <w:szCs w:val="22"/>
                <w:shd w:val="clear" w:color="auto" w:fill="FFFFFF"/>
              </w:rPr>
              <w:t>www.linkedin.com/in/meenagarajan</w:t>
            </w:r>
          </w:hyperlink>
        </w:p>
      </w:tc>
      <w:tc>
        <w:tcPr>
          <w:tcW w:w="5251" w:type="dxa"/>
        </w:tcPr>
        <w:p w14:paraId="3596822D" w14:textId="5CBB3E60" w:rsidR="007E7EC0" w:rsidRPr="00500FF7" w:rsidRDefault="003E4424" w:rsidP="00CE0F00">
          <w:pPr>
            <w:pStyle w:val="Footer"/>
            <w:rPr>
              <w:rFonts w:asciiTheme="minorHAnsi" w:hAnsiTheme="minorHAnsi"/>
              <w:b/>
              <w:sz w:val="22"/>
              <w:szCs w:val="22"/>
            </w:rPr>
          </w:pPr>
          <w:hyperlink r:id="rId2" w:history="1">
            <w:r w:rsidR="007E7EC0" w:rsidRPr="00500FF7">
              <w:rPr>
                <w:rStyle w:val="Hyperlink"/>
                <w:rFonts w:asciiTheme="minorHAnsi" w:hAnsiTheme="minorHAnsi" w:cs="Calibri"/>
                <w:b/>
                <w:caps w:val="0"/>
                <w:sz w:val="22"/>
                <w:szCs w:val="22"/>
                <w:shd w:val="clear" w:color="auto" w:fill="FFFFFF"/>
              </w:rPr>
              <w:t>http://goo.gl/cihz7x</w:t>
            </w:r>
          </w:hyperlink>
        </w:p>
      </w:tc>
    </w:tr>
  </w:tbl>
  <w:p w14:paraId="2FC8A8E0" w14:textId="63DAD827" w:rsidR="007E7EC0" w:rsidRPr="00500FF7" w:rsidRDefault="007E7EC0" w:rsidP="002D2C37">
    <w:pPr>
      <w:pStyle w:val="Footer"/>
      <w:jc w:val="left"/>
      <w:rPr>
        <w:rFonts w:asciiTheme="minorHAnsi" w:hAnsiTheme="minorHAnsi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1"/>
      <w:gridCol w:w="5251"/>
    </w:tblGrid>
    <w:tr w:rsidR="00F2122F" w:rsidRPr="00500FF7" w14:paraId="32D7C3D1" w14:textId="77777777" w:rsidTr="00CE0F00">
      <w:trPr>
        <w:trHeight w:val="238"/>
      </w:trPr>
      <w:tc>
        <w:tcPr>
          <w:tcW w:w="5251" w:type="dxa"/>
        </w:tcPr>
        <w:p w14:paraId="467A6DD6" w14:textId="3736E3F1" w:rsidR="00F2122F" w:rsidRPr="00500FF7" w:rsidRDefault="00CE0F00" w:rsidP="007567B0">
          <w:pPr>
            <w:pStyle w:val="Footer"/>
            <w:rPr>
              <w:rFonts w:asciiTheme="minorHAnsi" w:hAnsiTheme="minorHAnsi"/>
              <w:b/>
              <w:sz w:val="22"/>
              <w:szCs w:val="22"/>
            </w:rPr>
          </w:pPr>
          <w:hyperlink r:id="rId1" w:history="1">
            <w:r w:rsidRPr="0098690E">
              <w:rPr>
                <w:rStyle w:val="Hyperlink"/>
                <w:rFonts w:asciiTheme="minorHAnsi" w:hAnsiTheme="minorHAnsi" w:cs="Calibri"/>
                <w:b/>
                <w:caps w:val="0"/>
                <w:sz w:val="22"/>
                <w:szCs w:val="22"/>
                <w:shd w:val="clear" w:color="auto" w:fill="FFFFFF"/>
              </w:rPr>
              <w:t>www.linkedin.com/in/meenagarajan</w:t>
            </w:r>
          </w:hyperlink>
        </w:p>
      </w:tc>
      <w:tc>
        <w:tcPr>
          <w:tcW w:w="5251" w:type="dxa"/>
        </w:tcPr>
        <w:p w14:paraId="61D49151" w14:textId="56B7ADBA" w:rsidR="00F2122F" w:rsidRPr="00500FF7" w:rsidRDefault="00CE0F00" w:rsidP="007567B0">
          <w:pPr>
            <w:pStyle w:val="Footer"/>
            <w:rPr>
              <w:rFonts w:asciiTheme="minorHAnsi" w:hAnsiTheme="minorHAnsi"/>
              <w:b/>
              <w:sz w:val="22"/>
              <w:szCs w:val="22"/>
            </w:rPr>
          </w:pPr>
          <w:hyperlink r:id="rId2" w:history="1">
            <w:r w:rsidRPr="00500FF7">
              <w:rPr>
                <w:rStyle w:val="Hyperlink"/>
                <w:rFonts w:asciiTheme="minorHAnsi" w:hAnsiTheme="minorHAnsi" w:cs="Calibri"/>
                <w:b/>
                <w:caps w:val="0"/>
                <w:sz w:val="22"/>
                <w:szCs w:val="22"/>
                <w:shd w:val="clear" w:color="auto" w:fill="FFFFFF"/>
              </w:rPr>
              <w:t>http://goo.gl/cihz7x</w:t>
            </w:r>
          </w:hyperlink>
        </w:p>
      </w:tc>
    </w:tr>
  </w:tbl>
  <w:p w14:paraId="15D21305" w14:textId="42589ED0" w:rsidR="006B6417" w:rsidRPr="006B6417" w:rsidRDefault="006B6417" w:rsidP="006B6417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FEB98" w14:textId="77777777" w:rsidR="003E4424" w:rsidRDefault="003E4424" w:rsidP="00713050">
      <w:r>
        <w:separator/>
      </w:r>
    </w:p>
  </w:footnote>
  <w:footnote w:type="continuationSeparator" w:id="0">
    <w:p w14:paraId="10472E26" w14:textId="77777777" w:rsidR="003E4424" w:rsidRDefault="003E4424" w:rsidP="007130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3F76B" w14:textId="77777777" w:rsidR="008654C0" w:rsidRDefault="008654C0" w:rsidP="008654C0">
    <w:pPr>
      <w:pStyle w:val="Header"/>
      <w:tabs>
        <w:tab w:val="left" w:pos="1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427AA20" wp14:editId="00B64FA4">
              <wp:simplePos x="0" y="0"/>
              <wp:positionH relativeFrom="column">
                <wp:posOffset>457200</wp:posOffset>
              </wp:positionH>
              <wp:positionV relativeFrom="paragraph">
                <wp:posOffset>91440</wp:posOffset>
              </wp:positionV>
              <wp:extent cx="6099048" cy="9144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9048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1A1AA0" id="Rectangle 14" o:spid="_x0000_s1026" style="position:absolute;margin-left:36pt;margin-top:7.2pt;width:480.2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" fillcolor="#4472c4 [3204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D19FB07" wp14:editId="18C01B15">
              <wp:simplePos x="0" y="0"/>
              <wp:positionH relativeFrom="column">
                <wp:posOffset>2078</wp:posOffset>
              </wp:positionH>
              <wp:positionV relativeFrom="paragraph">
                <wp:posOffset>91440</wp:posOffset>
              </wp:positionV>
              <wp:extent cx="914400" cy="914400"/>
              <wp:effectExtent l="0" t="0" r="0" b="0"/>
              <wp:wrapNone/>
              <wp:docPr id="15" name="Ova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ellipse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EB1E26" w14:textId="77777777" w:rsidR="008654C0" w:rsidRPr="00F2122F" w:rsidRDefault="008654C0" w:rsidP="008654C0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19FB07" id="Oval 15" o:spid="_x0000_s1026" style="position:absolute;margin-left:.15pt;margin-top:7.2pt;width:1in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" stroked="f" strokeweight="1pt">
              <v:fill r:id="rId2" o:title="" rotate="t" type="frame"/>
              <v:stroke joinstyle="miter"/>
              <v:textbox>
                <w:txbxContent>
                  <w:p w14:paraId="14EB1E26" w14:textId="77777777" w:rsidR="008654C0" w:rsidRPr="00F2122F" w:rsidRDefault="008654C0" w:rsidP="008654C0">
                    <w:pPr>
                      <w:jc w:val="center"/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CDBA410" wp14:editId="3131AC77">
              <wp:simplePos x="0" y="0"/>
              <wp:positionH relativeFrom="column">
                <wp:posOffset>988695</wp:posOffset>
              </wp:positionH>
              <wp:positionV relativeFrom="paragraph">
                <wp:posOffset>91440</wp:posOffset>
              </wp:positionV>
              <wp:extent cx="5565775" cy="905256"/>
              <wp:effectExtent l="0" t="0" r="0" b="952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5775" cy="905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F05819" w14:textId="77777777" w:rsidR="008654C0" w:rsidRDefault="008654C0" w:rsidP="008654C0">
                          <w:pPr>
                            <w:spacing w:before="120"/>
                            <w:jc w:val="right"/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4"/>
                            </w:rPr>
                            <w:t xml:space="preserve">  </w:t>
                          </w:r>
                          <w:r w:rsidRPr="00827F05"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4"/>
                            </w:rPr>
                            <w:t>MEENAKSHI NAGARAJAN</w:t>
                          </w:r>
                        </w:p>
                        <w:p w14:paraId="117064B7" w14:textId="77777777" w:rsidR="008654C0" w:rsidRPr="00FA7FD6" w:rsidRDefault="008654C0" w:rsidP="008654C0">
                          <w:pPr>
                            <w:spacing w:before="120"/>
                            <w:jc w:val="right"/>
                            <w:rPr>
                              <w:color w:val="FFFFFF" w:themeColor="background1"/>
                            </w:rPr>
                          </w:pPr>
                          <w:hyperlink r:id="rId3" w:history="1">
                            <w:r w:rsidRPr="00A82384">
                              <w:rPr>
                                <w:color w:val="FFFFFF" w:themeColor="background1"/>
                              </w:rPr>
                              <w:t>nagarajan.12@wright.edu</w:t>
                            </w:r>
                          </w:hyperlink>
                          <w:r>
                            <w:rPr>
                              <w:color w:val="FFFFFF" w:themeColor="background1"/>
                            </w:rPr>
                            <w:t xml:space="preserve"> | (669) 225-7926 | San Jose, CA</w:t>
                          </w:r>
                        </w:p>
                        <w:p w14:paraId="1FD48BB6" w14:textId="77777777" w:rsidR="008654C0" w:rsidRPr="00827F05" w:rsidRDefault="008654C0" w:rsidP="008654C0">
                          <w:pPr>
                            <w:spacing w:before="120"/>
                            <w:jc w:val="right"/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4"/>
                            </w:rPr>
                            <w:t xml:space="preserve">  </w:t>
                          </w:r>
                        </w:p>
                        <w:p w14:paraId="380086AE" w14:textId="77777777" w:rsidR="008654C0" w:rsidRDefault="008654C0" w:rsidP="008654C0">
                          <w:pPr>
                            <w:spacing w:before="120"/>
                            <w:jc w:val="right"/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073B9895" w14:textId="77777777" w:rsidR="008654C0" w:rsidRPr="00FA7FD6" w:rsidRDefault="008654C0" w:rsidP="008654C0">
                          <w:pPr>
                            <w:spacing w:before="120"/>
                            <w:jc w:val="right"/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145937AA" w14:textId="77777777" w:rsidR="008654C0" w:rsidRDefault="008654C0" w:rsidP="008654C0">
                          <w:pPr>
                            <w:spacing w:before="120"/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14:paraId="3DB93CB0" w14:textId="77777777" w:rsidR="008654C0" w:rsidRPr="00FA7FD6" w:rsidRDefault="008654C0" w:rsidP="008654C0">
                          <w:pPr>
                            <w:spacing w:before="120"/>
                            <w:jc w:val="right"/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DBA410" id="_x0000_t202" coordsize="21600,21600" o:spt="202" path="m0,0l0,21600,21600,21600,21600,0xe">
              <v:stroke joinstyle="miter"/>
              <v:path gradientshapeok="t" o:connecttype="rect"/>
            </v:shapetype>
            <v:shape id="Text Box 16" o:spid="_x0000_s1027" type="#_x0000_t202" style="position:absolute;margin-left:77.85pt;margin-top:7.2pt;width:438.25pt;height:7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" filled="f" stroked="f">
              <v:textbox>
                <w:txbxContent>
                  <w:p w14:paraId="1AF05819" w14:textId="77777777" w:rsidR="008654C0" w:rsidRDefault="008654C0" w:rsidP="008654C0">
                    <w:pPr>
                      <w:spacing w:before="120"/>
                      <w:jc w:val="right"/>
                      <w:rPr>
                        <w:rFonts w:asciiTheme="majorHAnsi" w:hAnsiTheme="majorHAnsi"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44"/>
                        <w:szCs w:val="44"/>
                      </w:rPr>
                      <w:t xml:space="preserve">  </w:t>
                    </w:r>
                    <w:r w:rsidRPr="00827F05">
                      <w:rPr>
                        <w:rFonts w:asciiTheme="majorHAnsi" w:hAnsiTheme="majorHAnsi"/>
                        <w:color w:val="FFFFFF" w:themeColor="background1"/>
                        <w:sz w:val="44"/>
                        <w:szCs w:val="44"/>
                      </w:rPr>
                      <w:t>MEENAKSHI NAGARAJAN</w:t>
                    </w:r>
                  </w:p>
                  <w:p w14:paraId="117064B7" w14:textId="77777777" w:rsidR="008654C0" w:rsidRPr="00FA7FD6" w:rsidRDefault="008654C0" w:rsidP="008654C0">
                    <w:pPr>
                      <w:spacing w:before="120"/>
                      <w:jc w:val="right"/>
                      <w:rPr>
                        <w:color w:val="FFFFFF" w:themeColor="background1"/>
                      </w:rPr>
                    </w:pPr>
                    <w:hyperlink r:id="rId4" w:history="1">
                      <w:r w:rsidRPr="00A82384">
                        <w:rPr>
                          <w:color w:val="FFFFFF" w:themeColor="background1"/>
                        </w:rPr>
                        <w:t>nagarajan.12@wright.edu</w:t>
                      </w:r>
                    </w:hyperlink>
                    <w:r>
                      <w:rPr>
                        <w:color w:val="FFFFFF" w:themeColor="background1"/>
                      </w:rPr>
                      <w:t xml:space="preserve"> | (669) 225-7926 | San Jose, CA</w:t>
                    </w:r>
                  </w:p>
                  <w:p w14:paraId="1FD48BB6" w14:textId="77777777" w:rsidR="008654C0" w:rsidRPr="00827F05" w:rsidRDefault="008654C0" w:rsidP="008654C0">
                    <w:pPr>
                      <w:spacing w:before="120"/>
                      <w:jc w:val="right"/>
                      <w:rPr>
                        <w:rFonts w:asciiTheme="majorHAnsi" w:hAnsiTheme="majorHAnsi"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44"/>
                        <w:szCs w:val="44"/>
                      </w:rPr>
                      <w:t xml:space="preserve">  </w:t>
                    </w:r>
                  </w:p>
                  <w:p w14:paraId="380086AE" w14:textId="77777777" w:rsidR="008654C0" w:rsidRDefault="008654C0" w:rsidP="008654C0">
                    <w:pPr>
                      <w:spacing w:before="120"/>
                      <w:jc w:val="right"/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073B9895" w14:textId="77777777" w:rsidR="008654C0" w:rsidRPr="00FA7FD6" w:rsidRDefault="008654C0" w:rsidP="008654C0">
                    <w:pPr>
                      <w:spacing w:before="120"/>
                      <w:jc w:val="right"/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145937AA" w14:textId="77777777" w:rsidR="008654C0" w:rsidRDefault="008654C0" w:rsidP="008654C0">
                    <w:pPr>
                      <w:spacing w:before="120"/>
                      <w:rPr>
                        <w:rFonts w:asciiTheme="majorHAnsi" w:hAnsiTheme="majorHAnsi"/>
                        <w:color w:val="FFFFFF" w:themeColor="background1"/>
                        <w:sz w:val="48"/>
                        <w:szCs w:val="48"/>
                      </w:rPr>
                    </w:pPr>
                  </w:p>
                  <w:p w14:paraId="3DB93CB0" w14:textId="77777777" w:rsidR="008654C0" w:rsidRPr="00FA7FD6" w:rsidRDefault="008654C0" w:rsidP="008654C0">
                    <w:pPr>
                      <w:spacing w:before="120"/>
                      <w:jc w:val="right"/>
                      <w:rPr>
                        <w:rFonts w:asciiTheme="majorHAnsi" w:hAnsiTheme="majorHAnsi"/>
                        <w:color w:val="FFFFFF" w:themeColor="background1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9B222FA" wp14:editId="21F4B12E">
              <wp:simplePos x="0" y="0"/>
              <wp:positionH relativeFrom="column">
                <wp:posOffset>1166495</wp:posOffset>
              </wp:positionH>
              <wp:positionV relativeFrom="paragraph">
                <wp:posOffset>71120</wp:posOffset>
              </wp:positionV>
              <wp:extent cx="5270500" cy="342900"/>
              <wp:effectExtent l="0" t="0" r="0" b="1270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705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5A142B" w14:textId="77777777" w:rsidR="008654C0" w:rsidRDefault="008654C0" w:rsidP="008654C0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8620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NAGARAJAN, MEENAKSHI</w:t>
                          </w:r>
                        </w:p>
                        <w:p w14:paraId="48C45C22" w14:textId="77777777" w:rsidR="008654C0" w:rsidRDefault="008654C0" w:rsidP="008654C0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300F6C21" w14:textId="77777777" w:rsidR="008654C0" w:rsidRPr="00486201" w:rsidRDefault="008654C0" w:rsidP="008654C0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B222FA" id="Text Box 17" o:spid="_x0000_s1028" type="#_x0000_t202" style="position:absolute;margin-left:91.85pt;margin-top:5.6pt;width:41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" filled="f" stroked="f">
              <v:textbox>
                <w:txbxContent>
                  <w:p w14:paraId="065A142B" w14:textId="77777777" w:rsidR="008654C0" w:rsidRDefault="008654C0" w:rsidP="008654C0">
                    <w:pPr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 w:rsidRPr="00486201">
                      <w:rPr>
                        <w:color w:val="FFFFFF" w:themeColor="background1"/>
                        <w:sz w:val="32"/>
                        <w:szCs w:val="32"/>
                      </w:rPr>
                      <w:t>NAGARAJAN, MEENAKSHI</w:t>
                    </w:r>
                  </w:p>
                  <w:p w14:paraId="48C45C22" w14:textId="77777777" w:rsidR="008654C0" w:rsidRDefault="008654C0" w:rsidP="008654C0">
                    <w:pPr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300F6C21" w14:textId="77777777" w:rsidR="008654C0" w:rsidRPr="00486201" w:rsidRDefault="008654C0" w:rsidP="008654C0">
                    <w:pPr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  <w:p w14:paraId="45279E03" w14:textId="77777777" w:rsidR="008654C0" w:rsidRDefault="008654C0" w:rsidP="008654C0">
    <w:pPr>
      <w:pStyle w:val="Header"/>
      <w:tabs>
        <w:tab w:val="left" w:pos="1625"/>
      </w:tabs>
    </w:pPr>
  </w:p>
  <w:p w14:paraId="1BE5A046" w14:textId="77777777" w:rsidR="008654C0" w:rsidRDefault="008654C0" w:rsidP="008654C0">
    <w:pPr>
      <w:pStyle w:val="Header"/>
      <w:tabs>
        <w:tab w:val="left" w:pos="1625"/>
      </w:tabs>
    </w:pPr>
  </w:p>
  <w:p w14:paraId="53426656" w14:textId="77777777" w:rsidR="008654C0" w:rsidRDefault="008654C0" w:rsidP="008654C0">
    <w:pPr>
      <w:pStyle w:val="Header"/>
      <w:tabs>
        <w:tab w:val="left" w:pos="1625"/>
      </w:tabs>
    </w:pPr>
  </w:p>
  <w:p w14:paraId="355CC0F8" w14:textId="77777777" w:rsidR="008654C0" w:rsidRDefault="008654C0" w:rsidP="008654C0">
    <w:pPr>
      <w:pStyle w:val="Header"/>
    </w:pPr>
  </w:p>
  <w:p w14:paraId="4D9D2713" w14:textId="6238F750" w:rsidR="00486201" w:rsidRPr="008654C0" w:rsidRDefault="00486201" w:rsidP="008654C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4B619" w14:textId="7CAEAEC0" w:rsidR="00A82384" w:rsidRDefault="008654C0" w:rsidP="00A82384">
    <w:pPr>
      <w:pStyle w:val="Header"/>
      <w:tabs>
        <w:tab w:val="left" w:pos="1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059405A" wp14:editId="6370DC97">
              <wp:simplePos x="0" y="0"/>
              <wp:positionH relativeFrom="column">
                <wp:posOffset>457200</wp:posOffset>
              </wp:positionH>
              <wp:positionV relativeFrom="paragraph">
                <wp:posOffset>91440</wp:posOffset>
              </wp:positionV>
              <wp:extent cx="6099048" cy="9144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9048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7D2D02" id="Rectangle 10" o:spid="_x0000_s1026" style="position:absolute;margin-left:36pt;margin-top:7.2pt;width:480.2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" fillcolor="#4472c4 [3204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64FBFF" wp14:editId="6D0BEDB3">
              <wp:simplePos x="0" y="0"/>
              <wp:positionH relativeFrom="column">
                <wp:posOffset>2078</wp:posOffset>
              </wp:positionH>
              <wp:positionV relativeFrom="paragraph">
                <wp:posOffset>91440</wp:posOffset>
              </wp:positionV>
              <wp:extent cx="914400" cy="914400"/>
              <wp:effectExtent l="0" t="0" r="0" b="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ellipse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1DF5FB" w14:textId="77777777" w:rsidR="00A82384" w:rsidRPr="00F2122F" w:rsidRDefault="00A82384" w:rsidP="00A82384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E64FBFF" id="Oval 9" o:spid="_x0000_s1029" style="position:absolute;margin-left:.15pt;margin-top:7.2pt;width:1in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" stroked="f" strokeweight="1pt">
              <v:fill r:id="rId2" o:title="" rotate="t" type="frame"/>
              <v:stroke joinstyle="miter"/>
              <v:textbox>
                <w:txbxContent>
                  <w:p w14:paraId="371DF5FB" w14:textId="77777777" w:rsidR="00A82384" w:rsidRPr="00F2122F" w:rsidRDefault="00A82384" w:rsidP="00A82384">
                    <w:pPr>
                      <w:jc w:val="center"/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oval>
          </w:pict>
        </mc:Fallback>
      </mc:AlternateContent>
    </w:r>
    <w:r w:rsidR="00632E1F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6A1D4C5" wp14:editId="5472E8FF">
              <wp:simplePos x="0" y="0"/>
              <wp:positionH relativeFrom="column">
                <wp:posOffset>988695</wp:posOffset>
              </wp:positionH>
              <wp:positionV relativeFrom="paragraph">
                <wp:posOffset>91440</wp:posOffset>
              </wp:positionV>
              <wp:extent cx="5565775" cy="905256"/>
              <wp:effectExtent l="0" t="0" r="0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5775" cy="905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42E8A9" w14:textId="77777777" w:rsidR="00A82384" w:rsidRDefault="00A82384" w:rsidP="00A82384">
                          <w:pPr>
                            <w:spacing w:before="120"/>
                            <w:jc w:val="right"/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4"/>
                            </w:rPr>
                            <w:t xml:space="preserve">  </w:t>
                          </w:r>
                          <w:r w:rsidRPr="00827F05"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4"/>
                            </w:rPr>
                            <w:t>MEENAKSHI NAGARAJAN</w:t>
                          </w:r>
                        </w:p>
                        <w:p w14:paraId="29E46341" w14:textId="77777777" w:rsidR="00A82384" w:rsidRPr="00FA7FD6" w:rsidRDefault="00A82384" w:rsidP="00A82384">
                          <w:pPr>
                            <w:spacing w:before="120"/>
                            <w:jc w:val="right"/>
                            <w:rPr>
                              <w:color w:val="FFFFFF" w:themeColor="background1"/>
                            </w:rPr>
                          </w:pPr>
                          <w:hyperlink r:id="rId3" w:history="1">
                            <w:r w:rsidRPr="00A82384">
                              <w:rPr>
                                <w:color w:val="FFFFFF" w:themeColor="background1"/>
                              </w:rPr>
                              <w:t>nagarajan.12@wright.edu</w:t>
                            </w:r>
                          </w:hyperlink>
                          <w:r>
                            <w:rPr>
                              <w:color w:val="FFFFFF" w:themeColor="background1"/>
                            </w:rPr>
                            <w:t xml:space="preserve"> | (669) 225-7926 | San Jose, CA</w:t>
                          </w:r>
                        </w:p>
                        <w:p w14:paraId="39C06F82" w14:textId="77777777" w:rsidR="00A82384" w:rsidRPr="00827F05" w:rsidRDefault="00A82384" w:rsidP="00A82384">
                          <w:pPr>
                            <w:spacing w:before="120"/>
                            <w:jc w:val="right"/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4"/>
                            </w:rPr>
                            <w:t xml:space="preserve">  </w:t>
                          </w:r>
                        </w:p>
                        <w:p w14:paraId="26829F3A" w14:textId="77777777" w:rsidR="00A82384" w:rsidRDefault="00A82384" w:rsidP="00A82384">
                          <w:pPr>
                            <w:spacing w:before="120"/>
                            <w:jc w:val="right"/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7C23351B" w14:textId="77777777" w:rsidR="00A82384" w:rsidRPr="00FA7FD6" w:rsidRDefault="00A82384" w:rsidP="00A82384">
                          <w:pPr>
                            <w:spacing w:before="120"/>
                            <w:jc w:val="right"/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6DB9401F" w14:textId="77777777" w:rsidR="00A82384" w:rsidRDefault="00A82384" w:rsidP="00A82384">
                          <w:pPr>
                            <w:spacing w:before="120"/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14:paraId="76DDD414" w14:textId="77777777" w:rsidR="00A82384" w:rsidRPr="00FA7FD6" w:rsidRDefault="00A82384" w:rsidP="00A82384">
                          <w:pPr>
                            <w:spacing w:before="120"/>
                            <w:jc w:val="right"/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A1D4C5"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77.85pt;margin-top:7.2pt;width:438.25pt;height:7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" filled="f" stroked="f">
              <v:textbox>
                <w:txbxContent>
                  <w:p w14:paraId="2842E8A9" w14:textId="77777777" w:rsidR="00A82384" w:rsidRDefault="00A82384" w:rsidP="00A82384">
                    <w:pPr>
                      <w:spacing w:before="120"/>
                      <w:jc w:val="right"/>
                      <w:rPr>
                        <w:rFonts w:asciiTheme="majorHAnsi" w:hAnsiTheme="majorHAnsi"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44"/>
                        <w:szCs w:val="44"/>
                      </w:rPr>
                      <w:t xml:space="preserve">  </w:t>
                    </w:r>
                    <w:r w:rsidRPr="00827F05">
                      <w:rPr>
                        <w:rFonts w:asciiTheme="majorHAnsi" w:hAnsiTheme="majorHAnsi"/>
                        <w:color w:val="FFFFFF" w:themeColor="background1"/>
                        <w:sz w:val="44"/>
                        <w:szCs w:val="44"/>
                      </w:rPr>
                      <w:t>MEENAKSHI NAGARAJAN</w:t>
                    </w:r>
                  </w:p>
                  <w:p w14:paraId="29E46341" w14:textId="77777777" w:rsidR="00A82384" w:rsidRPr="00FA7FD6" w:rsidRDefault="00A82384" w:rsidP="00A82384">
                    <w:pPr>
                      <w:spacing w:before="120"/>
                      <w:jc w:val="right"/>
                      <w:rPr>
                        <w:color w:val="FFFFFF" w:themeColor="background1"/>
                      </w:rPr>
                    </w:pPr>
                    <w:hyperlink r:id="rId4" w:history="1">
                      <w:r w:rsidRPr="00A82384">
                        <w:rPr>
                          <w:color w:val="FFFFFF" w:themeColor="background1"/>
                        </w:rPr>
                        <w:t>nagarajan.12@wright.edu</w:t>
                      </w:r>
                    </w:hyperlink>
                    <w:r>
                      <w:rPr>
                        <w:color w:val="FFFFFF" w:themeColor="background1"/>
                      </w:rPr>
                      <w:t xml:space="preserve"> | (669) 225-7926 | San Jose, CA</w:t>
                    </w:r>
                  </w:p>
                  <w:p w14:paraId="39C06F82" w14:textId="77777777" w:rsidR="00A82384" w:rsidRPr="00827F05" w:rsidRDefault="00A82384" w:rsidP="00A82384">
                    <w:pPr>
                      <w:spacing w:before="120"/>
                      <w:jc w:val="right"/>
                      <w:rPr>
                        <w:rFonts w:asciiTheme="majorHAnsi" w:hAnsiTheme="majorHAnsi"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44"/>
                        <w:szCs w:val="44"/>
                      </w:rPr>
                      <w:t xml:space="preserve">  </w:t>
                    </w:r>
                  </w:p>
                  <w:p w14:paraId="26829F3A" w14:textId="77777777" w:rsidR="00A82384" w:rsidRDefault="00A82384" w:rsidP="00A82384">
                    <w:pPr>
                      <w:spacing w:before="120"/>
                      <w:jc w:val="right"/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7C23351B" w14:textId="77777777" w:rsidR="00A82384" w:rsidRPr="00FA7FD6" w:rsidRDefault="00A82384" w:rsidP="00A82384">
                    <w:pPr>
                      <w:spacing w:before="120"/>
                      <w:jc w:val="right"/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6DB9401F" w14:textId="77777777" w:rsidR="00A82384" w:rsidRDefault="00A82384" w:rsidP="00A82384">
                    <w:pPr>
                      <w:spacing w:before="120"/>
                      <w:rPr>
                        <w:rFonts w:asciiTheme="majorHAnsi" w:hAnsiTheme="majorHAnsi"/>
                        <w:color w:val="FFFFFF" w:themeColor="background1"/>
                        <w:sz w:val="48"/>
                        <w:szCs w:val="48"/>
                      </w:rPr>
                    </w:pPr>
                  </w:p>
                  <w:p w14:paraId="76DDD414" w14:textId="77777777" w:rsidR="00A82384" w:rsidRPr="00FA7FD6" w:rsidRDefault="00A82384" w:rsidP="00A82384">
                    <w:pPr>
                      <w:spacing w:before="120"/>
                      <w:jc w:val="right"/>
                      <w:rPr>
                        <w:rFonts w:asciiTheme="majorHAnsi" w:hAnsiTheme="majorHAnsi"/>
                        <w:color w:val="FFFFFF" w:themeColor="background1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82384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B47A3C9" wp14:editId="46633793">
              <wp:simplePos x="0" y="0"/>
              <wp:positionH relativeFrom="column">
                <wp:posOffset>1166495</wp:posOffset>
              </wp:positionH>
              <wp:positionV relativeFrom="paragraph">
                <wp:posOffset>71120</wp:posOffset>
              </wp:positionV>
              <wp:extent cx="5270500" cy="342900"/>
              <wp:effectExtent l="0" t="0" r="0" b="1270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705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727B9F" w14:textId="77777777" w:rsidR="00A82384" w:rsidRDefault="00A82384" w:rsidP="00A82384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86201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NAGARAJAN, MEENAKSHI</w:t>
                          </w:r>
                        </w:p>
                        <w:p w14:paraId="29FD49A5" w14:textId="77777777" w:rsidR="00A82384" w:rsidRDefault="00A82384" w:rsidP="00A82384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74FF1255" w14:textId="77777777" w:rsidR="00A82384" w:rsidRPr="00486201" w:rsidRDefault="00A82384" w:rsidP="00A82384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47A3C9" id="Text Box 11" o:spid="_x0000_s1031" type="#_x0000_t202" style="position:absolute;margin-left:91.85pt;margin-top:5.6pt;width:41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" filled="f" stroked="f">
              <v:textbox>
                <w:txbxContent>
                  <w:p w14:paraId="13727B9F" w14:textId="77777777" w:rsidR="00A82384" w:rsidRDefault="00A82384" w:rsidP="00A82384">
                    <w:pPr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 w:rsidRPr="00486201">
                      <w:rPr>
                        <w:color w:val="FFFFFF" w:themeColor="background1"/>
                        <w:sz w:val="32"/>
                        <w:szCs w:val="32"/>
                      </w:rPr>
                      <w:t>NAGARAJAN, MEENAKSHI</w:t>
                    </w:r>
                  </w:p>
                  <w:p w14:paraId="29FD49A5" w14:textId="77777777" w:rsidR="00A82384" w:rsidRDefault="00A82384" w:rsidP="00A82384">
                    <w:pPr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74FF1255" w14:textId="77777777" w:rsidR="00A82384" w:rsidRPr="00486201" w:rsidRDefault="00A82384" w:rsidP="00A82384">
                    <w:pPr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82384">
      <w:tab/>
    </w:r>
  </w:p>
  <w:p w14:paraId="471AB6B2" w14:textId="77777777" w:rsidR="00A82384" w:rsidRDefault="00A82384" w:rsidP="00A82384">
    <w:pPr>
      <w:pStyle w:val="Header"/>
      <w:tabs>
        <w:tab w:val="left" w:pos="1625"/>
      </w:tabs>
    </w:pPr>
  </w:p>
  <w:p w14:paraId="66DFADCB" w14:textId="77777777" w:rsidR="00A82384" w:rsidRDefault="00A82384" w:rsidP="00A82384">
    <w:pPr>
      <w:pStyle w:val="Header"/>
      <w:tabs>
        <w:tab w:val="left" w:pos="1625"/>
      </w:tabs>
    </w:pPr>
  </w:p>
  <w:p w14:paraId="2E1B2A80" w14:textId="77777777" w:rsidR="00A82384" w:rsidRDefault="00A82384" w:rsidP="00A82384">
    <w:pPr>
      <w:pStyle w:val="Header"/>
      <w:tabs>
        <w:tab w:val="left" w:pos="1625"/>
      </w:tabs>
    </w:pPr>
  </w:p>
  <w:p w14:paraId="633A3D99" w14:textId="77777777" w:rsidR="00A82384" w:rsidRDefault="00A82384" w:rsidP="00A82384">
    <w:pPr>
      <w:pStyle w:val="Header"/>
    </w:pPr>
  </w:p>
  <w:p w14:paraId="6753EFA1" w14:textId="1955C022" w:rsidR="004D295B" w:rsidRDefault="004D295B" w:rsidP="00A82384">
    <w:pPr>
      <w:pStyle w:val="Header"/>
      <w:tabs>
        <w:tab w:val="left" w:pos="162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57CD"/>
    <w:multiLevelType w:val="hybridMultilevel"/>
    <w:tmpl w:val="5136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06851"/>
    <w:multiLevelType w:val="hybridMultilevel"/>
    <w:tmpl w:val="515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76EED"/>
    <w:multiLevelType w:val="hybridMultilevel"/>
    <w:tmpl w:val="3AE2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65A4C"/>
    <w:multiLevelType w:val="hybridMultilevel"/>
    <w:tmpl w:val="B61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71E53"/>
    <w:multiLevelType w:val="hybridMultilevel"/>
    <w:tmpl w:val="2F28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530A0"/>
    <w:multiLevelType w:val="hybridMultilevel"/>
    <w:tmpl w:val="6C6C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3302F"/>
    <w:multiLevelType w:val="hybridMultilevel"/>
    <w:tmpl w:val="841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3708F"/>
    <w:multiLevelType w:val="hybridMultilevel"/>
    <w:tmpl w:val="C7A0F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A10B2"/>
    <w:multiLevelType w:val="hybridMultilevel"/>
    <w:tmpl w:val="A28EB08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C1415E"/>
    <w:multiLevelType w:val="hybridMultilevel"/>
    <w:tmpl w:val="DB0E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B08E1"/>
    <w:multiLevelType w:val="hybridMultilevel"/>
    <w:tmpl w:val="9AEE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23214"/>
    <w:multiLevelType w:val="hybridMultilevel"/>
    <w:tmpl w:val="D180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B5BDB"/>
    <w:multiLevelType w:val="hybridMultilevel"/>
    <w:tmpl w:val="9B6A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516F4"/>
    <w:multiLevelType w:val="hybridMultilevel"/>
    <w:tmpl w:val="69EE4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FE5EDB"/>
    <w:multiLevelType w:val="hybridMultilevel"/>
    <w:tmpl w:val="8A0A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D281A"/>
    <w:multiLevelType w:val="hybridMultilevel"/>
    <w:tmpl w:val="405E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B73D3"/>
    <w:multiLevelType w:val="hybridMultilevel"/>
    <w:tmpl w:val="0BC03F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558F1871"/>
    <w:multiLevelType w:val="hybridMultilevel"/>
    <w:tmpl w:val="D3FC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D3307"/>
    <w:multiLevelType w:val="hybridMultilevel"/>
    <w:tmpl w:val="932C8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77B5C08"/>
    <w:multiLevelType w:val="hybridMultilevel"/>
    <w:tmpl w:val="CC3C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B33BFB"/>
    <w:multiLevelType w:val="hybridMultilevel"/>
    <w:tmpl w:val="A4640B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6B3B0005"/>
    <w:multiLevelType w:val="hybridMultilevel"/>
    <w:tmpl w:val="DE2A8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D35584A"/>
    <w:multiLevelType w:val="hybridMultilevel"/>
    <w:tmpl w:val="4D3A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6055EB"/>
    <w:multiLevelType w:val="hybridMultilevel"/>
    <w:tmpl w:val="A5182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135A9E"/>
    <w:multiLevelType w:val="hybridMultilevel"/>
    <w:tmpl w:val="684E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AD61FE"/>
    <w:multiLevelType w:val="hybridMultilevel"/>
    <w:tmpl w:val="4D7E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4"/>
  </w:num>
  <w:num w:numId="4">
    <w:abstractNumId w:val="10"/>
  </w:num>
  <w:num w:numId="5">
    <w:abstractNumId w:val="17"/>
  </w:num>
  <w:num w:numId="6">
    <w:abstractNumId w:val="2"/>
  </w:num>
  <w:num w:numId="7">
    <w:abstractNumId w:val="19"/>
  </w:num>
  <w:num w:numId="8">
    <w:abstractNumId w:val="25"/>
  </w:num>
  <w:num w:numId="9">
    <w:abstractNumId w:val="11"/>
  </w:num>
  <w:num w:numId="10">
    <w:abstractNumId w:val="15"/>
  </w:num>
  <w:num w:numId="11">
    <w:abstractNumId w:val="0"/>
  </w:num>
  <w:num w:numId="12">
    <w:abstractNumId w:val="12"/>
  </w:num>
  <w:num w:numId="13">
    <w:abstractNumId w:val="5"/>
  </w:num>
  <w:num w:numId="14">
    <w:abstractNumId w:val="6"/>
  </w:num>
  <w:num w:numId="15">
    <w:abstractNumId w:val="24"/>
  </w:num>
  <w:num w:numId="16">
    <w:abstractNumId w:val="7"/>
  </w:num>
  <w:num w:numId="17">
    <w:abstractNumId w:val="14"/>
  </w:num>
  <w:num w:numId="18">
    <w:abstractNumId w:val="1"/>
  </w:num>
  <w:num w:numId="19">
    <w:abstractNumId w:val="9"/>
  </w:num>
  <w:num w:numId="20">
    <w:abstractNumId w:val="8"/>
  </w:num>
  <w:num w:numId="21">
    <w:abstractNumId w:val="16"/>
  </w:num>
  <w:num w:numId="22">
    <w:abstractNumId w:val="20"/>
  </w:num>
  <w:num w:numId="23">
    <w:abstractNumId w:val="18"/>
  </w:num>
  <w:num w:numId="24">
    <w:abstractNumId w:val="21"/>
  </w:num>
  <w:num w:numId="25">
    <w:abstractNumId w:val="2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6C"/>
    <w:rsid w:val="0001545E"/>
    <w:rsid w:val="00033D79"/>
    <w:rsid w:val="00036ED9"/>
    <w:rsid w:val="000572FE"/>
    <w:rsid w:val="00060B2E"/>
    <w:rsid w:val="00091382"/>
    <w:rsid w:val="000A6DC1"/>
    <w:rsid w:val="000B0619"/>
    <w:rsid w:val="000B61CA"/>
    <w:rsid w:val="000F6FA0"/>
    <w:rsid w:val="000F7610"/>
    <w:rsid w:val="00114ED7"/>
    <w:rsid w:val="00140B0E"/>
    <w:rsid w:val="00141210"/>
    <w:rsid w:val="00173217"/>
    <w:rsid w:val="001A5CA9"/>
    <w:rsid w:val="001A7939"/>
    <w:rsid w:val="001B2AC1"/>
    <w:rsid w:val="001B403A"/>
    <w:rsid w:val="001B6E7D"/>
    <w:rsid w:val="00213DF4"/>
    <w:rsid w:val="00216832"/>
    <w:rsid w:val="00217980"/>
    <w:rsid w:val="00264222"/>
    <w:rsid w:val="00271662"/>
    <w:rsid w:val="0027404F"/>
    <w:rsid w:val="00275987"/>
    <w:rsid w:val="00293B83"/>
    <w:rsid w:val="002A79A2"/>
    <w:rsid w:val="002B091C"/>
    <w:rsid w:val="002C2CDD"/>
    <w:rsid w:val="002D14A9"/>
    <w:rsid w:val="002D2C37"/>
    <w:rsid w:val="002D45C6"/>
    <w:rsid w:val="002E00A2"/>
    <w:rsid w:val="002F03FA"/>
    <w:rsid w:val="002F6AC9"/>
    <w:rsid w:val="00313E86"/>
    <w:rsid w:val="00333CD3"/>
    <w:rsid w:val="00335292"/>
    <w:rsid w:val="00340365"/>
    <w:rsid w:val="0034267D"/>
    <w:rsid w:val="00342B64"/>
    <w:rsid w:val="00364079"/>
    <w:rsid w:val="00392098"/>
    <w:rsid w:val="003A3731"/>
    <w:rsid w:val="003C5528"/>
    <w:rsid w:val="003E4424"/>
    <w:rsid w:val="003E7363"/>
    <w:rsid w:val="00407231"/>
    <w:rsid w:val="004077FB"/>
    <w:rsid w:val="00420289"/>
    <w:rsid w:val="00424DD9"/>
    <w:rsid w:val="00454DA2"/>
    <w:rsid w:val="0046104A"/>
    <w:rsid w:val="004652A6"/>
    <w:rsid w:val="004717C5"/>
    <w:rsid w:val="00485D15"/>
    <w:rsid w:val="00486201"/>
    <w:rsid w:val="004A50F3"/>
    <w:rsid w:val="004B442E"/>
    <w:rsid w:val="004D295B"/>
    <w:rsid w:val="00500FF7"/>
    <w:rsid w:val="00523479"/>
    <w:rsid w:val="00543DB7"/>
    <w:rsid w:val="00546313"/>
    <w:rsid w:val="005500E3"/>
    <w:rsid w:val="005729B0"/>
    <w:rsid w:val="005A70D3"/>
    <w:rsid w:val="005B48EA"/>
    <w:rsid w:val="00626EAE"/>
    <w:rsid w:val="00632E1F"/>
    <w:rsid w:val="00641630"/>
    <w:rsid w:val="00646A05"/>
    <w:rsid w:val="0065340E"/>
    <w:rsid w:val="00660084"/>
    <w:rsid w:val="00684488"/>
    <w:rsid w:val="006854FF"/>
    <w:rsid w:val="006A3CE7"/>
    <w:rsid w:val="006B0754"/>
    <w:rsid w:val="006B077B"/>
    <w:rsid w:val="006B0CD3"/>
    <w:rsid w:val="006B6417"/>
    <w:rsid w:val="006C4C50"/>
    <w:rsid w:val="006D297B"/>
    <w:rsid w:val="006D76B1"/>
    <w:rsid w:val="0070419D"/>
    <w:rsid w:val="00713050"/>
    <w:rsid w:val="00741125"/>
    <w:rsid w:val="00746F7F"/>
    <w:rsid w:val="007510AD"/>
    <w:rsid w:val="007569C1"/>
    <w:rsid w:val="00763832"/>
    <w:rsid w:val="007D2696"/>
    <w:rsid w:val="007E209E"/>
    <w:rsid w:val="007E7EC0"/>
    <w:rsid w:val="00811117"/>
    <w:rsid w:val="00812FC2"/>
    <w:rsid w:val="00827F05"/>
    <w:rsid w:val="00841146"/>
    <w:rsid w:val="0086015F"/>
    <w:rsid w:val="0086326E"/>
    <w:rsid w:val="008654C0"/>
    <w:rsid w:val="0088504C"/>
    <w:rsid w:val="008879DF"/>
    <w:rsid w:val="0089366B"/>
    <w:rsid w:val="0089382B"/>
    <w:rsid w:val="008A1907"/>
    <w:rsid w:val="008C20F5"/>
    <w:rsid w:val="008C6BCA"/>
    <w:rsid w:val="008C7B50"/>
    <w:rsid w:val="008E2D5B"/>
    <w:rsid w:val="0090011A"/>
    <w:rsid w:val="00994914"/>
    <w:rsid w:val="009B3C40"/>
    <w:rsid w:val="009C3C86"/>
    <w:rsid w:val="00A32E67"/>
    <w:rsid w:val="00A372E7"/>
    <w:rsid w:val="00A42540"/>
    <w:rsid w:val="00A46950"/>
    <w:rsid w:val="00A50939"/>
    <w:rsid w:val="00A5464C"/>
    <w:rsid w:val="00A67A23"/>
    <w:rsid w:val="00A82384"/>
    <w:rsid w:val="00AA6A40"/>
    <w:rsid w:val="00AC4B4C"/>
    <w:rsid w:val="00AC7487"/>
    <w:rsid w:val="00AE2E6E"/>
    <w:rsid w:val="00AE7AED"/>
    <w:rsid w:val="00B01688"/>
    <w:rsid w:val="00B03C16"/>
    <w:rsid w:val="00B210C3"/>
    <w:rsid w:val="00B2197E"/>
    <w:rsid w:val="00B26C7C"/>
    <w:rsid w:val="00B5664D"/>
    <w:rsid w:val="00B72152"/>
    <w:rsid w:val="00BA17E1"/>
    <w:rsid w:val="00BA5B40"/>
    <w:rsid w:val="00BD0206"/>
    <w:rsid w:val="00C020C4"/>
    <w:rsid w:val="00C2098A"/>
    <w:rsid w:val="00C45730"/>
    <w:rsid w:val="00C5444A"/>
    <w:rsid w:val="00C612DA"/>
    <w:rsid w:val="00C7741E"/>
    <w:rsid w:val="00C875AB"/>
    <w:rsid w:val="00CA3DF1"/>
    <w:rsid w:val="00CA4581"/>
    <w:rsid w:val="00CB3126"/>
    <w:rsid w:val="00CE0F00"/>
    <w:rsid w:val="00CE18D5"/>
    <w:rsid w:val="00CE2E3E"/>
    <w:rsid w:val="00D01F1C"/>
    <w:rsid w:val="00D04109"/>
    <w:rsid w:val="00D0523E"/>
    <w:rsid w:val="00D35EDD"/>
    <w:rsid w:val="00D859B5"/>
    <w:rsid w:val="00D93B73"/>
    <w:rsid w:val="00DA2C24"/>
    <w:rsid w:val="00DB3FCD"/>
    <w:rsid w:val="00DD6416"/>
    <w:rsid w:val="00DE04E0"/>
    <w:rsid w:val="00DE2720"/>
    <w:rsid w:val="00DF4E0A"/>
    <w:rsid w:val="00DF517A"/>
    <w:rsid w:val="00E02DCD"/>
    <w:rsid w:val="00E12C60"/>
    <w:rsid w:val="00E22E87"/>
    <w:rsid w:val="00E41391"/>
    <w:rsid w:val="00E5376C"/>
    <w:rsid w:val="00E57630"/>
    <w:rsid w:val="00E766FC"/>
    <w:rsid w:val="00E86804"/>
    <w:rsid w:val="00E86C2B"/>
    <w:rsid w:val="00EC6398"/>
    <w:rsid w:val="00ED103D"/>
    <w:rsid w:val="00ED2158"/>
    <w:rsid w:val="00ED5273"/>
    <w:rsid w:val="00EE1453"/>
    <w:rsid w:val="00EF7CC9"/>
    <w:rsid w:val="00F1442E"/>
    <w:rsid w:val="00F207C0"/>
    <w:rsid w:val="00F20AE5"/>
    <w:rsid w:val="00F2122F"/>
    <w:rsid w:val="00F645C7"/>
    <w:rsid w:val="00F65423"/>
    <w:rsid w:val="00F9630B"/>
    <w:rsid w:val="00FA4A1C"/>
    <w:rsid w:val="00FA7BD5"/>
    <w:rsid w:val="00FA7FD6"/>
    <w:rsid w:val="00FB45B0"/>
    <w:rsid w:val="00FC19E3"/>
    <w:rsid w:val="00FD7AB3"/>
    <w:rsid w:val="00FE22FD"/>
    <w:rsid w:val="00FE67A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FB2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297B"/>
    <w:pPr>
      <w:spacing w:line="24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4472C4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7363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rPr>
      <w:rFonts w:asciiTheme="minorHAnsi" w:hAnsiTheme="minorHAnsi" w:cstheme="minorBidi"/>
    </w:r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/>
      <w:ind w:left="144" w:right="360"/>
      <w:contextualSpacing/>
      <w:jc w:val="center"/>
    </w:pPr>
    <w:rPr>
      <w:rFonts w:asciiTheme="majorHAnsi" w:hAnsiTheme="majorHAnsi" w:cstheme="minorBidi"/>
      <w:caps/>
      <w:color w:val="4472C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jc w:val="center"/>
    </w:pPr>
    <w:rPr>
      <w:rFonts w:asciiTheme="majorHAnsi" w:hAnsiTheme="majorHAnsi" w:cstheme="minorBid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ED103D"/>
    <w:pPr>
      <w:spacing w:line="259" w:lineRule="auto"/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510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7FD6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E736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ubhashini.ganapathy@wright.edu" TargetMode="External"/><Relationship Id="rId10" Type="http://schemas.openxmlformats.org/officeDocument/2006/relationships/hyperlink" Target="mailto:michelle.cheatham@wright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meenagarajan" TargetMode="External"/><Relationship Id="rId2" Type="http://schemas.openxmlformats.org/officeDocument/2006/relationships/hyperlink" Target="http://goo.gl/cihz7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meenagarajan" TargetMode="External"/><Relationship Id="rId2" Type="http://schemas.openxmlformats.org/officeDocument/2006/relationships/hyperlink" Target="http://goo.gl/cihz7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NAGARAJAN.12@WRIGHT.EDU" TargetMode="External"/><Relationship Id="rId4" Type="http://schemas.openxmlformats.org/officeDocument/2006/relationships/hyperlink" Target="mailto:NAGARAJAN.12@WRIGHT.EDU" TargetMode="External"/><Relationship Id="rId1" Type="http://schemas.openxmlformats.org/officeDocument/2006/relationships/image" Target="media/image1.jpg"/><Relationship Id="rId2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NAGARAJAN.12@WRIGHT.EDU" TargetMode="External"/><Relationship Id="rId4" Type="http://schemas.openxmlformats.org/officeDocument/2006/relationships/hyperlink" Target="mailto:NAGARAJAN.12@WRIGHT.EDU" TargetMode="External"/><Relationship Id="rId1" Type="http://schemas.openxmlformats.org/officeDocument/2006/relationships/image" Target="media/image1.jp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enakshinagarajan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E3AA5F59AD59439D57075557F3F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192D6-A6AB-FD46-958F-47F1BDEF16B8}"/>
      </w:docPartPr>
      <w:docPartBody>
        <w:p w:rsidR="00187B4E" w:rsidRDefault="008E3567" w:rsidP="008E3567">
          <w:pPr>
            <w:pStyle w:val="E5E3AA5F59AD59439D57075557F3F48E"/>
          </w:pPr>
          <w:r w:rsidRPr="00333CD3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58"/>
    <w:rsid w:val="00187B4E"/>
    <w:rsid w:val="00466983"/>
    <w:rsid w:val="005F263A"/>
    <w:rsid w:val="007E7DF9"/>
    <w:rsid w:val="008E3567"/>
    <w:rsid w:val="00CD0BC0"/>
    <w:rsid w:val="00CF2E2D"/>
    <w:rsid w:val="00E276D4"/>
    <w:rsid w:val="00EA0758"/>
    <w:rsid w:val="00EC7BB6"/>
    <w:rsid w:val="00EF3CC2"/>
    <w:rsid w:val="00FB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27927ACE346F4396F29B6DD8653779">
    <w:name w:val="EC27927ACE346F4396F29B6DD8653779"/>
  </w:style>
  <w:style w:type="paragraph" w:customStyle="1" w:styleId="12E15520E3373E45A4D48F6A8A37F671">
    <w:name w:val="12E15520E3373E45A4D48F6A8A37F671"/>
  </w:style>
  <w:style w:type="paragraph" w:customStyle="1" w:styleId="EED3A69A2A061546BA9BE51C39C807D9">
    <w:name w:val="EED3A69A2A061546BA9BE51C39C807D9"/>
  </w:style>
  <w:style w:type="paragraph" w:customStyle="1" w:styleId="1F4529A6AB1D714793FA3DBEEEE39B16">
    <w:name w:val="1F4529A6AB1D714793FA3DBEEEE39B16"/>
  </w:style>
  <w:style w:type="paragraph" w:customStyle="1" w:styleId="CB7F3BF2947CD8469375B35ECDB5EB6C">
    <w:name w:val="CB7F3BF2947CD8469375B35ECDB5EB6C"/>
  </w:style>
  <w:style w:type="paragraph" w:customStyle="1" w:styleId="DD3E514129F9E84589F050EB659CA50C">
    <w:name w:val="DD3E514129F9E84589F050EB659CA50C"/>
  </w:style>
  <w:style w:type="paragraph" w:customStyle="1" w:styleId="1E4C0D5C80DF1A4BB49A678F2454AB3C">
    <w:name w:val="1E4C0D5C80DF1A4BB49A678F2454AB3C"/>
  </w:style>
  <w:style w:type="paragraph" w:customStyle="1" w:styleId="CE2839FA34AAD3469D766D0F23903514">
    <w:name w:val="CE2839FA34AAD3469D766D0F23903514"/>
  </w:style>
  <w:style w:type="paragraph" w:customStyle="1" w:styleId="BB4AF4F90D05BA4DAD6A4C5899B7785A">
    <w:name w:val="BB4AF4F90D05BA4DAD6A4C5899B7785A"/>
  </w:style>
  <w:style w:type="paragraph" w:customStyle="1" w:styleId="A34717573B7D2E49A6D9393424741B99">
    <w:name w:val="A34717573B7D2E49A6D9393424741B99"/>
  </w:style>
  <w:style w:type="paragraph" w:customStyle="1" w:styleId="137630868AADC54296D7B01B7D9844F1">
    <w:name w:val="137630868AADC54296D7B01B7D9844F1"/>
  </w:style>
  <w:style w:type="paragraph" w:customStyle="1" w:styleId="360751C69D5EBB49894384B4D35AA440">
    <w:name w:val="360751C69D5EBB49894384B4D35AA440"/>
  </w:style>
  <w:style w:type="paragraph" w:customStyle="1" w:styleId="13776CFE442EF84691DB65B8EAEC76F4">
    <w:name w:val="13776CFE442EF84691DB65B8EAEC76F4"/>
  </w:style>
  <w:style w:type="paragraph" w:customStyle="1" w:styleId="367F58CF777449498B6F838FA7704851">
    <w:name w:val="367F58CF777449498B6F838FA7704851"/>
  </w:style>
  <w:style w:type="paragraph" w:customStyle="1" w:styleId="F9AB8A6C34234949A4DEE36998B877E3">
    <w:name w:val="F9AB8A6C34234949A4DEE36998B877E3"/>
  </w:style>
  <w:style w:type="paragraph" w:customStyle="1" w:styleId="C88550C5D629E440891BC276CBF1F19F">
    <w:name w:val="C88550C5D629E440891BC276CBF1F19F"/>
  </w:style>
  <w:style w:type="paragraph" w:customStyle="1" w:styleId="980AA6B0322D2348A4A9312CB46568B1">
    <w:name w:val="980AA6B0322D2348A4A9312CB46568B1"/>
  </w:style>
  <w:style w:type="paragraph" w:customStyle="1" w:styleId="A72FDE17FA50754CB75BED23BB542201">
    <w:name w:val="A72FDE17FA50754CB75BED23BB542201"/>
  </w:style>
  <w:style w:type="paragraph" w:customStyle="1" w:styleId="10407B2BB765424A8B7914A7FA1099B4">
    <w:name w:val="10407B2BB765424A8B7914A7FA1099B4"/>
  </w:style>
  <w:style w:type="paragraph" w:customStyle="1" w:styleId="D4FA0F0C7678BD4891E50CEBB002F19D">
    <w:name w:val="D4FA0F0C7678BD4891E50CEBB002F19D"/>
  </w:style>
  <w:style w:type="paragraph" w:customStyle="1" w:styleId="3D5DFC75F96AC342BD90A620EB31C6F7">
    <w:name w:val="3D5DFC75F96AC342BD90A620EB31C6F7"/>
  </w:style>
  <w:style w:type="paragraph" w:customStyle="1" w:styleId="F8E5CBD00208374CB0DB42AA19671386">
    <w:name w:val="F8E5CBD00208374CB0DB42AA19671386"/>
  </w:style>
  <w:style w:type="paragraph" w:customStyle="1" w:styleId="86FDE9722692A04B959762CECA1FB1B4">
    <w:name w:val="86FDE9722692A04B959762CECA1FB1B4"/>
  </w:style>
  <w:style w:type="paragraph" w:customStyle="1" w:styleId="DACD6EF89190EA4185DFFEDAFDF7905F">
    <w:name w:val="DACD6EF89190EA4185DFFEDAFDF7905F"/>
  </w:style>
  <w:style w:type="paragraph" w:customStyle="1" w:styleId="4B959A4CD27A954B8B9C5A234A4F2D85">
    <w:name w:val="4B959A4CD27A954B8B9C5A234A4F2D85"/>
  </w:style>
  <w:style w:type="paragraph" w:customStyle="1" w:styleId="30642DE93202A147ACFF1EC50216832C">
    <w:name w:val="30642DE93202A147ACFF1EC50216832C"/>
  </w:style>
  <w:style w:type="paragraph" w:customStyle="1" w:styleId="605E90DF6349604086F9CB796AFA55A3">
    <w:name w:val="605E90DF6349604086F9CB796AFA55A3"/>
  </w:style>
  <w:style w:type="paragraph" w:customStyle="1" w:styleId="25D91F385A304344AFA0C944272968D9">
    <w:name w:val="25D91F385A304344AFA0C944272968D9"/>
  </w:style>
  <w:style w:type="paragraph" w:customStyle="1" w:styleId="30F6EC5B054D1B4B8CD0FA969D21F3FD">
    <w:name w:val="30F6EC5B054D1B4B8CD0FA969D21F3FD"/>
  </w:style>
  <w:style w:type="paragraph" w:customStyle="1" w:styleId="0B23CBB7F72D8E4E9E2E1996EFF531FE">
    <w:name w:val="0B23CBB7F72D8E4E9E2E1996EFF531FE"/>
  </w:style>
  <w:style w:type="paragraph" w:customStyle="1" w:styleId="B77EB2F06FFAA2429694D2D50E1EBD96">
    <w:name w:val="B77EB2F06FFAA2429694D2D50E1EBD96"/>
  </w:style>
  <w:style w:type="paragraph" w:customStyle="1" w:styleId="3A5DF47730F5ED48A055BBEFFA136BCB">
    <w:name w:val="3A5DF47730F5ED48A055BBEFFA136BCB"/>
  </w:style>
  <w:style w:type="paragraph" w:customStyle="1" w:styleId="4BA0770BC8588E4188ABB0B9B10A63DE">
    <w:name w:val="4BA0770BC8588E4188ABB0B9B10A63DE"/>
  </w:style>
  <w:style w:type="paragraph" w:customStyle="1" w:styleId="134D373CC15E7E4EA20E78CAE37149A9">
    <w:name w:val="134D373CC15E7E4EA20E78CAE37149A9"/>
  </w:style>
  <w:style w:type="paragraph" w:customStyle="1" w:styleId="0E71564E9370934DB5EE4895B79BCC12">
    <w:name w:val="0E71564E9370934DB5EE4895B79BCC12"/>
  </w:style>
  <w:style w:type="paragraph" w:customStyle="1" w:styleId="5A064D64F2976340A0F0C0D95F20D7D0">
    <w:name w:val="5A064D64F2976340A0F0C0D95F20D7D0"/>
  </w:style>
  <w:style w:type="paragraph" w:customStyle="1" w:styleId="EF824C4D24AAE842A50CDD54B781A259">
    <w:name w:val="EF824C4D24AAE842A50CDD54B781A259"/>
  </w:style>
  <w:style w:type="paragraph" w:customStyle="1" w:styleId="BDE3A5A7468C2F42B667D6FA922A9BAC">
    <w:name w:val="BDE3A5A7468C2F42B667D6FA922A9BAC"/>
  </w:style>
  <w:style w:type="paragraph" w:customStyle="1" w:styleId="3CF2B845FA792C469FE695AFB92CAFDD">
    <w:name w:val="3CF2B845FA792C469FE695AFB92CAFDD"/>
  </w:style>
  <w:style w:type="paragraph" w:customStyle="1" w:styleId="7005B143B4F02640B15E1FBF01BBFB75">
    <w:name w:val="7005B143B4F02640B15E1FBF01BBFB75"/>
  </w:style>
  <w:style w:type="paragraph" w:customStyle="1" w:styleId="34FFB80384394C428A66842F65C07284">
    <w:name w:val="34FFB80384394C428A66842F65C07284"/>
    <w:rsid w:val="00EA0758"/>
  </w:style>
  <w:style w:type="paragraph" w:customStyle="1" w:styleId="13265E08B9C05E41A25521CF90882E34">
    <w:name w:val="13265E08B9C05E41A25521CF90882E34"/>
    <w:rsid w:val="00EA0758"/>
  </w:style>
  <w:style w:type="paragraph" w:customStyle="1" w:styleId="C3F7D8A281F9EA4A88F60613DAB096A6">
    <w:name w:val="C3F7D8A281F9EA4A88F60613DAB096A6"/>
    <w:rsid w:val="00EA0758"/>
  </w:style>
  <w:style w:type="paragraph" w:customStyle="1" w:styleId="418894BE1991934A908D3CBB2425484A">
    <w:name w:val="418894BE1991934A908D3CBB2425484A"/>
    <w:rsid w:val="00EA0758"/>
  </w:style>
  <w:style w:type="paragraph" w:customStyle="1" w:styleId="49A066E60F3C374B8F3964297359C371">
    <w:name w:val="49A066E60F3C374B8F3964297359C371"/>
    <w:rsid w:val="00EA0758"/>
  </w:style>
  <w:style w:type="paragraph" w:customStyle="1" w:styleId="2EDF7F75EA14B34DA4DC35451B68DB17">
    <w:name w:val="2EDF7F75EA14B34DA4DC35451B68DB17"/>
    <w:rsid w:val="00EA0758"/>
  </w:style>
  <w:style w:type="paragraph" w:customStyle="1" w:styleId="C1110E9379602E46A1A98E5E27751B71">
    <w:name w:val="C1110E9379602E46A1A98E5E27751B71"/>
    <w:rsid w:val="00EA0758"/>
  </w:style>
  <w:style w:type="paragraph" w:customStyle="1" w:styleId="5AEEBA422FFF0D4EAAB310CA949AAA30">
    <w:name w:val="5AEEBA422FFF0D4EAAB310CA949AAA30"/>
    <w:rsid w:val="00EA0758"/>
  </w:style>
  <w:style w:type="paragraph" w:customStyle="1" w:styleId="F715B6CDA640D54AB598CC1BC5FA4C5C">
    <w:name w:val="F715B6CDA640D54AB598CC1BC5FA4C5C"/>
    <w:rsid w:val="00EA0758"/>
  </w:style>
  <w:style w:type="paragraph" w:customStyle="1" w:styleId="3BD8ABA9FDAC7A4A9E726B3DB32446A5">
    <w:name w:val="3BD8ABA9FDAC7A4A9E726B3DB32446A5"/>
    <w:rsid w:val="00EA0758"/>
  </w:style>
  <w:style w:type="paragraph" w:customStyle="1" w:styleId="4A50E98437CD8540A090F584CF41FAC3">
    <w:name w:val="4A50E98437CD8540A090F584CF41FAC3"/>
    <w:rsid w:val="00EA0758"/>
  </w:style>
  <w:style w:type="paragraph" w:customStyle="1" w:styleId="C22C8C7E1A5FCA4B8FFB81E129E00FE9">
    <w:name w:val="C22C8C7E1A5FCA4B8FFB81E129E00FE9"/>
    <w:rsid w:val="00EA0758"/>
  </w:style>
  <w:style w:type="paragraph" w:customStyle="1" w:styleId="87099E439815DF4BA83D69EAA5860EA7">
    <w:name w:val="87099E439815DF4BA83D69EAA5860EA7"/>
    <w:rsid w:val="00EA0758"/>
  </w:style>
  <w:style w:type="paragraph" w:customStyle="1" w:styleId="387C273AD2E44844908675EABBA6A99A">
    <w:name w:val="387C273AD2E44844908675EABBA6A99A"/>
    <w:rsid w:val="00EA0758"/>
  </w:style>
  <w:style w:type="paragraph" w:customStyle="1" w:styleId="51CE349D6EB8554098E02BA0135DD49B">
    <w:name w:val="51CE349D6EB8554098E02BA0135DD49B"/>
    <w:rsid w:val="00EA0758"/>
  </w:style>
  <w:style w:type="paragraph" w:customStyle="1" w:styleId="EBE166E4EDAA6A43A97931FA3D730834">
    <w:name w:val="EBE166E4EDAA6A43A97931FA3D730834"/>
    <w:rsid w:val="00EA0758"/>
  </w:style>
  <w:style w:type="paragraph" w:customStyle="1" w:styleId="F33DF4ABB0B89245AD614D748AA42C42">
    <w:name w:val="F33DF4ABB0B89245AD614D748AA42C42"/>
    <w:rsid w:val="00EA0758"/>
  </w:style>
  <w:style w:type="paragraph" w:customStyle="1" w:styleId="7F6BB438165D0F4CA3F87C8D3541EA82">
    <w:name w:val="7F6BB438165D0F4CA3F87C8D3541EA82"/>
    <w:rsid w:val="00EA0758"/>
  </w:style>
  <w:style w:type="paragraph" w:customStyle="1" w:styleId="412C2CFD6FAB8945AFAC9BBC766B2F0C">
    <w:name w:val="412C2CFD6FAB8945AFAC9BBC766B2F0C"/>
    <w:rsid w:val="00EA0758"/>
  </w:style>
  <w:style w:type="paragraph" w:customStyle="1" w:styleId="3F1433682B09CD4A82D4925FE33E6AFB">
    <w:name w:val="3F1433682B09CD4A82D4925FE33E6AFB"/>
    <w:rsid w:val="00EA0758"/>
  </w:style>
  <w:style w:type="paragraph" w:customStyle="1" w:styleId="B7C71DD17281964C91A3C76BDEF18BD9">
    <w:name w:val="B7C71DD17281964C91A3C76BDEF18BD9"/>
    <w:rsid w:val="00EA0758"/>
  </w:style>
  <w:style w:type="paragraph" w:customStyle="1" w:styleId="C8786D2BB441474E9028CBE72AF6AE1A">
    <w:name w:val="C8786D2BB441474E9028CBE72AF6AE1A"/>
    <w:rsid w:val="00EA0758"/>
  </w:style>
  <w:style w:type="paragraph" w:customStyle="1" w:styleId="C37593E9DD6C83418F1CEBFD0B21C332">
    <w:name w:val="C37593E9DD6C83418F1CEBFD0B21C332"/>
    <w:rsid w:val="00EA0758"/>
  </w:style>
  <w:style w:type="paragraph" w:customStyle="1" w:styleId="ACFB95779566C346907AEFD95CFF68C7">
    <w:name w:val="ACFB95779566C346907AEFD95CFF68C7"/>
    <w:rsid w:val="00FB2101"/>
  </w:style>
  <w:style w:type="paragraph" w:customStyle="1" w:styleId="D63858C911D93A449A0B8B5C679D57E6">
    <w:name w:val="D63858C911D93A449A0B8B5C679D57E6"/>
    <w:rsid w:val="00FB2101"/>
  </w:style>
  <w:style w:type="paragraph" w:customStyle="1" w:styleId="6EA47F6D256F64418EC548D43AA95276">
    <w:name w:val="6EA47F6D256F64418EC548D43AA95276"/>
    <w:rsid w:val="00FB2101"/>
  </w:style>
  <w:style w:type="paragraph" w:customStyle="1" w:styleId="1F9BCD1168922840AFF9673DD31E52D9">
    <w:name w:val="1F9BCD1168922840AFF9673DD31E52D9"/>
    <w:rsid w:val="00FB2101"/>
  </w:style>
  <w:style w:type="paragraph" w:customStyle="1" w:styleId="73C6C91A7CCC744EB3AFA434CF288F22">
    <w:name w:val="73C6C91A7CCC744EB3AFA434CF288F22"/>
    <w:rsid w:val="00FB2101"/>
  </w:style>
  <w:style w:type="paragraph" w:customStyle="1" w:styleId="06CF55AE080D6B47BF75241612E64291">
    <w:name w:val="06CF55AE080D6B47BF75241612E64291"/>
    <w:rsid w:val="00FB2101"/>
  </w:style>
  <w:style w:type="paragraph" w:customStyle="1" w:styleId="97B61A8D651B8E4BB1967498D256A106">
    <w:name w:val="97B61A8D651B8E4BB1967498D256A106"/>
    <w:rsid w:val="008E3567"/>
  </w:style>
  <w:style w:type="paragraph" w:customStyle="1" w:styleId="74C3DC455F0CED47A8D766F7BA75838F">
    <w:name w:val="74C3DC455F0CED47A8D766F7BA75838F"/>
    <w:rsid w:val="008E3567"/>
  </w:style>
  <w:style w:type="paragraph" w:customStyle="1" w:styleId="1352A4A557F29648B255499135FBF0AE">
    <w:name w:val="1352A4A557F29648B255499135FBF0AE"/>
    <w:rsid w:val="008E3567"/>
  </w:style>
  <w:style w:type="paragraph" w:customStyle="1" w:styleId="D70D7040931D8040B03086680666B361">
    <w:name w:val="D70D7040931D8040B03086680666B361"/>
    <w:rsid w:val="008E3567"/>
  </w:style>
  <w:style w:type="paragraph" w:customStyle="1" w:styleId="2DA64BE5D984084C97E52CCB58B4FC8C">
    <w:name w:val="2DA64BE5D984084C97E52CCB58B4FC8C"/>
    <w:rsid w:val="008E3567"/>
  </w:style>
  <w:style w:type="paragraph" w:customStyle="1" w:styleId="8299F235A3099147A3CCD2A296B554D1">
    <w:name w:val="8299F235A3099147A3CCD2A296B554D1"/>
    <w:rsid w:val="008E3567"/>
  </w:style>
  <w:style w:type="paragraph" w:customStyle="1" w:styleId="E5E3AA5F59AD59439D57075557F3F48E">
    <w:name w:val="E5E3AA5F59AD59439D57075557F3F48E"/>
    <w:rsid w:val="008E3567"/>
  </w:style>
  <w:style w:type="paragraph" w:customStyle="1" w:styleId="BB4C395CE4D709488F2814E62B878891">
    <w:name w:val="BB4C395CE4D709488F2814E62B878891"/>
  </w:style>
  <w:style w:type="paragraph" w:customStyle="1" w:styleId="C65DD0AB0D57704F8D58B214D6F7D2C3">
    <w:name w:val="C65DD0AB0D57704F8D58B214D6F7D2C3"/>
  </w:style>
  <w:style w:type="paragraph" w:customStyle="1" w:styleId="8BD809A5D2626143B506E6E679B9CFB6">
    <w:name w:val="8BD809A5D2626143B506E6E679B9CFB6"/>
    <w:rsid w:val="005F263A"/>
  </w:style>
  <w:style w:type="paragraph" w:customStyle="1" w:styleId="4F49E75230E93D4293A770CD47F9722B">
    <w:name w:val="4F49E75230E93D4293A770CD47F9722B"/>
    <w:rsid w:val="005F263A"/>
  </w:style>
  <w:style w:type="paragraph" w:customStyle="1" w:styleId="6FAE7016A2D1E642B738DA8130CF11AE">
    <w:name w:val="6FAE7016A2D1E642B738DA8130CF11AE"/>
    <w:rsid w:val="005F263A"/>
  </w:style>
  <w:style w:type="paragraph" w:customStyle="1" w:styleId="E3123BD990C35D4CA6A3FBEDAD946CE3">
    <w:name w:val="E3123BD990C35D4CA6A3FBEDAD946CE3"/>
    <w:rsid w:val="005F263A"/>
  </w:style>
  <w:style w:type="paragraph" w:customStyle="1" w:styleId="198C17F93F5FCB4BB2AAF9FF96E469C0">
    <w:name w:val="198C17F93F5FCB4BB2AAF9FF96E469C0"/>
    <w:rsid w:val="005F263A"/>
  </w:style>
  <w:style w:type="paragraph" w:customStyle="1" w:styleId="A6E87BEF69FE3C4382A67E168A41012E">
    <w:name w:val="A6E87BEF69FE3C4382A67E168A41012E"/>
    <w:rsid w:val="005F263A"/>
  </w:style>
  <w:style w:type="paragraph" w:customStyle="1" w:styleId="A1B3F065B910BD4B8443DB9E6F3A2319">
    <w:name w:val="A1B3F065B910BD4B8443DB9E6F3A2319"/>
    <w:rsid w:val="005F263A"/>
  </w:style>
  <w:style w:type="paragraph" w:customStyle="1" w:styleId="6059C7B8A3C3754AB0FE314878F740BF">
    <w:name w:val="6059C7B8A3C3754AB0FE314878F740BF"/>
    <w:rsid w:val="005F263A"/>
  </w:style>
  <w:style w:type="paragraph" w:customStyle="1" w:styleId="9FECE30B9869FC4687925580A72C9C1D">
    <w:name w:val="9FECE30B9869FC4687925580A72C9C1D"/>
    <w:rsid w:val="005F26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address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0D70F1-C0F2-2545-988D-CA0F33DB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</TotalTime>
  <Pages>2</Pages>
  <Words>541</Words>
  <Characters>3085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         Graduate Research assistant</dc:subject>
  <dc:creator>Nagarajan, Meenakshi</dc:creator>
  <cp:keywords/>
  <dc:description/>
  <cp:lastModifiedBy>Nagarajan, Meenakshi</cp:lastModifiedBy>
  <cp:revision>3</cp:revision>
  <cp:lastPrinted>2018-01-21T22:57:00Z</cp:lastPrinted>
  <dcterms:created xsi:type="dcterms:W3CDTF">2018-01-21T22:57:00Z</dcterms:created>
  <dcterms:modified xsi:type="dcterms:W3CDTF">2018-01-21T23:01:00Z</dcterms:modified>
</cp:coreProperties>
</file>